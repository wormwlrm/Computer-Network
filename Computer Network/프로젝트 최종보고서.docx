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D5A54" w:rsidRDefault="006433C9" w:rsidP="00C24770">
      <w:pPr>
        <w:pStyle w:val="1"/>
        <w:spacing w:line="240" w:lineRule="auto"/>
        <w:rPr>
          <w:rFonts w:ascii="나눔바른고딕" w:eastAsia="나눔바른고딕" w:hAnsi="나눔바른고딕"/>
          <w:color w:val="000000" w:themeColor="text1"/>
        </w:rPr>
      </w:pPr>
      <w:r w:rsidRPr="008D5A54">
        <w:rPr>
          <w:rFonts w:ascii="나눔바른고딕" w:eastAsia="나눔바른고딕" w:hAnsi="나눔바른고딕"/>
          <w:noProof/>
          <w:color w:val="000000" w:themeColor="text1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>
                <wp:simplePos x="0" y="0"/>
                <wp:positionH relativeFrom="margin">
                  <wp:posOffset>2354580</wp:posOffset>
                </wp:positionH>
                <wp:positionV relativeFrom="margin">
                  <wp:posOffset>-2287270</wp:posOffset>
                </wp:positionV>
                <wp:extent cx="585470" cy="5219065"/>
                <wp:effectExtent l="7302" t="0" r="0" b="0"/>
                <wp:wrapSquare wrapText="bothSides"/>
                <wp:docPr id="306" name="도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85470" cy="5219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C24770" w:rsidRPr="006433C9" w:rsidRDefault="00C24770">
                            <w:pPr>
                              <w:jc w:val="center"/>
                              <w:rPr>
                                <w:rFonts w:ascii="나눔바른고딕" w:eastAsia="나눔바른고딕" w:hAnsi="나눔바른고딕" w:cstheme="majorBidi"/>
                                <w:i/>
                                <w:iCs/>
                                <w:color w:val="FFFFFF" w:themeColor="background1"/>
                                <w:sz w:val="40"/>
                                <w:szCs w:val="28"/>
                              </w:rPr>
                            </w:pPr>
                            <w:r w:rsidRPr="006433C9">
                              <w:rPr>
                                <w:rFonts w:ascii="나눔바른고딕" w:eastAsia="나눔바른고딕" w:hAnsi="나눔바른고딕" w:hint="eastAsia"/>
                                <w:color w:val="FFFFFF" w:themeColor="background1"/>
                                <w:sz w:val="32"/>
                              </w:rPr>
                              <w:t xml:space="preserve">네트워크 통신 대전이 가능한 </w:t>
                            </w:r>
                            <w:proofErr w:type="spellStart"/>
                            <w:r w:rsidRPr="006433C9">
                              <w:rPr>
                                <w:rFonts w:ascii="나눔바른고딕" w:eastAsia="나눔바른고딕" w:hAnsi="나눔바른고딕" w:hint="eastAsia"/>
                                <w:color w:val="FFFFFF" w:themeColor="background1"/>
                                <w:sz w:val="32"/>
                              </w:rPr>
                              <w:t>포켓몬</w:t>
                            </w:r>
                            <w:proofErr w:type="spellEnd"/>
                            <w:r w:rsidRPr="006433C9">
                              <w:rPr>
                                <w:rFonts w:ascii="나눔바른고딕" w:eastAsia="나눔바른고딕" w:hAnsi="나눔바른고딕" w:hint="eastAsia"/>
                                <w:color w:val="FFFFFF" w:themeColor="background1"/>
                                <w:sz w:val="32"/>
                              </w:rPr>
                              <w:t xml:space="preserve"> 배틀 프로그램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도형 2" o:spid="_x0000_s1026" style="position:absolute;margin-left:185.4pt;margin-top:-180.1pt;width:46.1pt;height:410.95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" o:allowincell="f" fillcolor="#00a0b8 [3204]" stroked="f">
                <v:textbox>
                  <w:txbxContent>
                    <w:p w:rsidR="00C24770" w:rsidRPr="006433C9" w:rsidRDefault="00C24770">
                      <w:pPr>
                        <w:jc w:val="center"/>
                        <w:rPr>
                          <w:rFonts w:ascii="나눔바른고딕" w:eastAsia="나눔바른고딕" w:hAnsi="나눔바른고딕" w:cstheme="majorBidi"/>
                          <w:i/>
                          <w:iCs/>
                          <w:color w:val="FFFFFF" w:themeColor="background1"/>
                          <w:sz w:val="40"/>
                          <w:szCs w:val="28"/>
                        </w:rPr>
                      </w:pPr>
                      <w:r w:rsidRPr="006433C9">
                        <w:rPr>
                          <w:rFonts w:ascii="나눔바른고딕" w:eastAsia="나눔바른고딕" w:hAnsi="나눔바른고딕" w:hint="eastAsia"/>
                          <w:color w:val="FFFFFF" w:themeColor="background1"/>
                          <w:sz w:val="32"/>
                        </w:rPr>
                        <w:t xml:space="preserve">네트워크 통신 대전이 가능한 </w:t>
                      </w:r>
                      <w:proofErr w:type="spellStart"/>
                      <w:r w:rsidRPr="006433C9">
                        <w:rPr>
                          <w:rFonts w:ascii="나눔바른고딕" w:eastAsia="나눔바른고딕" w:hAnsi="나눔바른고딕" w:hint="eastAsia"/>
                          <w:color w:val="FFFFFF" w:themeColor="background1"/>
                          <w:sz w:val="32"/>
                        </w:rPr>
                        <w:t>포켓몬</w:t>
                      </w:r>
                      <w:proofErr w:type="spellEnd"/>
                      <w:r w:rsidRPr="006433C9">
                        <w:rPr>
                          <w:rFonts w:ascii="나눔바른고딕" w:eastAsia="나눔바른고딕" w:hAnsi="나눔바른고딕" w:hint="eastAsia"/>
                          <w:color w:val="FFFFFF" w:themeColor="background1"/>
                          <w:sz w:val="32"/>
                        </w:rPr>
                        <w:t xml:space="preserve"> 배틀 프로그램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139E3" w:rsidRPr="008D5A54">
        <w:rPr>
          <w:rFonts w:ascii="나눔바른고딕" w:eastAsia="나눔바른고딕" w:hAnsi="나눔바른고딕"/>
          <w:noProof/>
        </w:rPr>
        <w:drawing>
          <wp:inline distT="0" distB="0" distL="0" distR="0">
            <wp:extent cx="2636286" cy="1755760"/>
            <wp:effectExtent l="0" t="0" r="0" b="0"/>
            <wp:docPr id="3" name="그림 3" descr="http://i.dowload.vn/data/image/2015/04/14/Pokemon-Battle-Revolut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dowload.vn/data/image/2015/04/14/Pokemon-Battle-Revolution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421" cy="177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9E3" w:rsidRPr="008D5A54">
        <w:rPr>
          <w:rFonts w:ascii="나눔바른고딕" w:eastAsia="나눔바른고딕" w:hAnsi="나눔바른고딕"/>
          <w:noProof/>
        </w:rPr>
        <w:drawing>
          <wp:inline distT="0" distB="0" distL="0" distR="0">
            <wp:extent cx="2636874" cy="1747032"/>
            <wp:effectExtent l="0" t="0" r="0" b="5715"/>
            <wp:docPr id="4" name="그림 4" descr="https://i.ytimg.com/vi/dA6mHZIwLas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dA6mHZIwLas/maxres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9" r="7543"/>
                    <a:stretch/>
                  </pic:blipFill>
                  <pic:spPr bwMode="auto">
                    <a:xfrm>
                      <a:off x="0" y="0"/>
                      <a:ext cx="2659331" cy="176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CD4" w:rsidRPr="008D5A54" w:rsidRDefault="00C50D7B" w:rsidP="00C24770">
      <w:pPr>
        <w:spacing w:line="240" w:lineRule="auto"/>
        <w:ind w:firstLineChars="100" w:firstLine="196"/>
        <w:rPr>
          <w:rFonts w:ascii="나눔바른고딕" w:eastAsia="나눔바른고딕" w:hAnsi="나눔바른고딕"/>
        </w:rPr>
      </w:pPr>
      <w:r w:rsidRPr="008D5A54">
        <w:rPr>
          <w:rFonts w:ascii="나눔바른고딕" w:eastAsia="나눔바른고딕" w:hAnsi="나눔바른고딕" w:hint="eastAsia"/>
        </w:rPr>
        <w:t xml:space="preserve">이제까지 </w:t>
      </w:r>
      <w:r w:rsidR="00265811" w:rsidRPr="008D5A54">
        <w:rPr>
          <w:rFonts w:ascii="나눔바른고딕" w:eastAsia="나눔바른고딕" w:hAnsi="나눔바른고딕" w:hint="eastAsia"/>
        </w:rPr>
        <w:t>어떤 프로그램을 만들 것인지에 대한 기본 규칙과 네트워크 구조,</w:t>
      </w:r>
      <w:r w:rsidR="00265811" w:rsidRPr="008D5A54">
        <w:rPr>
          <w:rFonts w:ascii="나눔바른고딕" w:eastAsia="나눔바른고딕" w:hAnsi="나눔바른고딕"/>
        </w:rPr>
        <w:t xml:space="preserve"> </w:t>
      </w:r>
      <w:r w:rsidR="00265811" w:rsidRPr="008D5A54">
        <w:rPr>
          <w:rFonts w:ascii="나눔바른고딕" w:eastAsia="나눔바른고딕" w:hAnsi="나눔바른고딕" w:hint="eastAsia"/>
        </w:rPr>
        <w:t>시뮬레이션,</w:t>
      </w:r>
      <w:r w:rsidR="00265811" w:rsidRPr="008D5A54">
        <w:rPr>
          <w:rFonts w:ascii="나눔바른고딕" w:eastAsia="나눔바른고딕" w:hAnsi="나눔바른고딕"/>
        </w:rPr>
        <w:t xml:space="preserve"> </w:t>
      </w:r>
      <w:r w:rsidR="00265811" w:rsidRPr="008D5A54">
        <w:rPr>
          <w:rFonts w:ascii="나눔바른고딕" w:eastAsia="나눔바른고딕" w:hAnsi="나눔바른고딕" w:hint="eastAsia"/>
        </w:rPr>
        <w:t>개발 도구 등에 대해 서술하였다.</w:t>
      </w:r>
      <w:r w:rsidR="00265811" w:rsidRPr="008D5A54">
        <w:rPr>
          <w:rFonts w:ascii="나눔바른고딕" w:eastAsia="나눔바른고딕" w:hAnsi="나눔바른고딕"/>
        </w:rPr>
        <w:t xml:space="preserve"> </w:t>
      </w:r>
      <w:r w:rsidRPr="008D5A54">
        <w:rPr>
          <w:rFonts w:ascii="나눔바른고딕" w:eastAsia="나눔바른고딕" w:hAnsi="나눔바른고딕" w:hint="eastAsia"/>
        </w:rPr>
        <w:t xml:space="preserve">최종 </w:t>
      </w:r>
      <w:r w:rsidR="00265811" w:rsidRPr="008D5A54">
        <w:rPr>
          <w:rFonts w:ascii="나눔바른고딕" w:eastAsia="나눔바른고딕" w:hAnsi="나눔바른고딕" w:hint="eastAsia"/>
        </w:rPr>
        <w:t xml:space="preserve">보고서에서는 지금까지 제안서에 기술한 내용을 구현하기 위해 어떤 </w:t>
      </w:r>
      <w:r w:rsidRPr="008D5A54">
        <w:rPr>
          <w:rFonts w:ascii="나눔바른고딕" w:eastAsia="나눔바른고딕" w:hAnsi="나눔바른고딕" w:hint="eastAsia"/>
        </w:rPr>
        <w:t>기술을 사용</w:t>
      </w:r>
      <w:r w:rsidR="00265811" w:rsidRPr="008D5A54">
        <w:rPr>
          <w:rFonts w:ascii="나눔바른고딕" w:eastAsia="나눔바른고딕" w:hAnsi="나눔바른고딕" w:hint="eastAsia"/>
        </w:rPr>
        <w:t>했는지, 그리고 앞으로의 계획에 대해 작성하려 한다</w:t>
      </w:r>
      <w:r w:rsidRPr="008D5A54">
        <w:rPr>
          <w:rFonts w:ascii="나눔바른고딕" w:eastAsia="나눔바른고딕" w:hAnsi="나눔바른고딕" w:hint="eastAsia"/>
        </w:rPr>
        <w:t>.</w:t>
      </w:r>
    </w:p>
    <w:p w:rsidR="00755CD4" w:rsidRPr="008D5A54" w:rsidRDefault="00755CD4" w:rsidP="00C24770">
      <w:pPr>
        <w:spacing w:line="240" w:lineRule="auto"/>
        <w:rPr>
          <w:rFonts w:ascii="나눔바른고딕" w:eastAsia="나눔바른고딕" w:hAnsi="나눔바른고딕"/>
        </w:rPr>
      </w:pPr>
    </w:p>
    <w:p w:rsidR="007B24AE" w:rsidRPr="008D5A54" w:rsidRDefault="00C64819" w:rsidP="00C24770">
      <w:pPr>
        <w:pStyle w:val="2"/>
        <w:spacing w:line="240" w:lineRule="auto"/>
        <w:rPr>
          <w:rFonts w:ascii="나눔바른고딕" w:eastAsia="나눔바른고딕" w:hAnsi="나눔바른고딕"/>
        </w:rPr>
      </w:pPr>
      <w:r w:rsidRPr="008D5A54">
        <w:rPr>
          <w:rFonts w:ascii="나눔바른고딕" w:eastAsia="나눔바른고딕" w:hAnsi="나눔바른고딕" w:hint="eastAsia"/>
        </w:rPr>
        <w:t>지금까지 한 것</w:t>
      </w:r>
    </w:p>
    <w:p w:rsidR="00C50D7B" w:rsidRPr="008D5A54" w:rsidRDefault="00750B38" w:rsidP="00C24770">
      <w:pPr>
        <w:pStyle w:val="afd"/>
        <w:numPr>
          <w:ilvl w:val="0"/>
          <w:numId w:val="18"/>
        </w:numPr>
        <w:spacing w:line="240" w:lineRule="auto"/>
        <w:ind w:leftChars="0"/>
        <w:rPr>
          <w:rFonts w:ascii="나눔바른고딕" w:eastAsia="나눔바른고딕" w:hAnsi="나눔바른고딕"/>
        </w:rPr>
      </w:pPr>
      <w:r w:rsidRPr="008D5A54">
        <w:rPr>
          <w:rFonts w:ascii="나눔바른고딕" w:eastAsia="나눔바른고딕" w:hAnsi="나눔바른고딕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409575</wp:posOffset>
            </wp:positionV>
            <wp:extent cx="3390900" cy="13716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50D7B" w:rsidRPr="008D5A54">
        <w:rPr>
          <w:rFonts w:ascii="나눔바른고딕" w:eastAsia="나눔바른고딕" w:hAnsi="나눔바른고딕" w:hint="eastAsia"/>
        </w:rPr>
        <w:t>포켓몬</w:t>
      </w:r>
      <w:proofErr w:type="spellEnd"/>
      <w:r w:rsidR="00C50D7B" w:rsidRPr="008D5A54">
        <w:rPr>
          <w:rFonts w:ascii="나눔바른고딕" w:eastAsia="나눔바른고딕" w:hAnsi="나눔바른고딕" w:hint="eastAsia"/>
        </w:rPr>
        <w:t xml:space="preserve"> 배틀 흐름도 및 </w:t>
      </w:r>
      <w:proofErr w:type="spellStart"/>
      <w:r w:rsidR="00C50D7B" w:rsidRPr="008D5A54">
        <w:rPr>
          <w:rFonts w:ascii="나눔바른고딕" w:eastAsia="나눔바른고딕" w:hAnsi="나눔바른고딕" w:hint="eastAsia"/>
        </w:rPr>
        <w:t>로직을</w:t>
      </w:r>
      <w:proofErr w:type="spellEnd"/>
      <w:r w:rsidR="00C50D7B" w:rsidRPr="008D5A54">
        <w:rPr>
          <w:rFonts w:ascii="나눔바른고딕" w:eastAsia="나눔바른고딕" w:hAnsi="나눔바른고딕" w:hint="eastAsia"/>
        </w:rPr>
        <w:t xml:space="preserve"> </w:t>
      </w:r>
      <w:r w:rsidR="00C50D7B" w:rsidRPr="008D5A54">
        <w:rPr>
          <w:rFonts w:ascii="나눔바른고딕" w:eastAsia="나눔바른고딕" w:hAnsi="나눔바른고딕"/>
        </w:rPr>
        <w:t>C++</w:t>
      </w:r>
      <w:proofErr w:type="spellStart"/>
      <w:r w:rsidR="00C50D7B" w:rsidRPr="008D5A54">
        <w:rPr>
          <w:rFonts w:ascii="나눔바른고딕" w:eastAsia="나눔바른고딕" w:hAnsi="나눔바른고딕" w:hint="eastAsia"/>
        </w:rPr>
        <w:t>로</w:t>
      </w:r>
      <w:proofErr w:type="spellEnd"/>
      <w:r w:rsidR="00C50D7B" w:rsidRPr="008D5A54">
        <w:rPr>
          <w:rFonts w:ascii="나눔바른고딕" w:eastAsia="나눔바른고딕" w:hAnsi="나눔바른고딕" w:hint="eastAsia"/>
        </w:rPr>
        <w:t xml:space="preserve"> 구현</w:t>
      </w:r>
      <w:r w:rsidR="008D5A54">
        <w:rPr>
          <w:rFonts w:ascii="나눔바른고딕" w:eastAsia="나눔바른고딕" w:hAnsi="나눔바른고딕" w:hint="eastAsia"/>
        </w:rPr>
        <w:t xml:space="preserve"> </w:t>
      </w:r>
    </w:p>
    <w:p w:rsidR="00750B38" w:rsidRDefault="00750B38" w:rsidP="00C24770">
      <w:pPr>
        <w:pStyle w:val="afd"/>
        <w:spacing w:line="240" w:lineRule="auto"/>
        <w:ind w:leftChars="0" w:left="760"/>
        <w:rPr>
          <w:rFonts w:ascii="나눔바른고딕" w:eastAsia="나눔바른고딕" w:hAnsi="나눔바른고딕" w:hint="eastAsia"/>
        </w:rPr>
      </w:pPr>
    </w:p>
    <w:p w:rsidR="00C50D7B" w:rsidRPr="008D5A54" w:rsidRDefault="00750B38" w:rsidP="00C24770">
      <w:pPr>
        <w:pStyle w:val="afd"/>
        <w:numPr>
          <w:ilvl w:val="0"/>
          <w:numId w:val="18"/>
        </w:numPr>
        <w:spacing w:line="24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2054860</wp:posOffset>
            </wp:positionV>
            <wp:extent cx="2895600" cy="1679575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D7B" w:rsidRPr="008D5A54">
        <w:rPr>
          <w:rFonts w:ascii="나눔바른고딕" w:eastAsia="나눔바른고딕" w:hAnsi="나눔바른고딕" w:hint="eastAsia"/>
        </w:rPr>
        <w:t>두 클라이언트가 독립적으로 서버와 데이터 통신을 시행하는 소켓 프로그래밍으로 네트워크 구조를 변경</w:t>
      </w:r>
    </w:p>
    <w:p w:rsidR="00750B38" w:rsidRPr="00750B38" w:rsidRDefault="008D5A54" w:rsidP="00C24770">
      <w:pPr>
        <w:pStyle w:val="afd"/>
        <w:numPr>
          <w:ilvl w:val="0"/>
          <w:numId w:val="18"/>
        </w:numPr>
        <w:spacing w:line="240" w:lineRule="auto"/>
        <w:ind w:leftChars="0"/>
        <w:rPr>
          <w:rFonts w:ascii="나눔바른고딕" w:eastAsia="나눔바른고딕" w:hAnsi="나눔바른고딕"/>
        </w:rPr>
      </w:pPr>
      <w:r w:rsidRPr="008D5A54">
        <w:rPr>
          <w:rFonts w:ascii="나눔바른고딕" w:eastAsia="나눔바른고딕" w:hAnsi="나눔바른고딕" w:hint="eastAsia"/>
        </w:rPr>
        <w:lastRenderedPageBreak/>
        <w:t xml:space="preserve">클라이언트가 서버로 연결을 요청하면 상호독립적인 각각의 </w:t>
      </w:r>
      <w:proofErr w:type="spellStart"/>
      <w:r w:rsidRPr="008D5A54">
        <w:rPr>
          <w:rFonts w:ascii="나눔바른고딕" w:eastAsia="나눔바른고딕" w:hAnsi="나눔바른고딕" w:hint="eastAsia"/>
        </w:rPr>
        <w:t>쓰레드를</w:t>
      </w:r>
      <w:proofErr w:type="spellEnd"/>
      <w:r w:rsidRPr="008D5A54">
        <w:rPr>
          <w:rFonts w:ascii="나눔바른고딕" w:eastAsia="나눔바른고딕" w:hAnsi="나눔바른고딕" w:hint="eastAsia"/>
        </w:rPr>
        <w:t xml:space="preserve"> 열고 클라이언트와 연결하여 서버와 통신하는 </w:t>
      </w:r>
      <w:proofErr w:type="spellStart"/>
      <w:r w:rsidRPr="008D5A54">
        <w:rPr>
          <w:rFonts w:ascii="나눔바른고딕" w:eastAsia="나눔바른고딕" w:hAnsi="나눔바른고딕" w:hint="eastAsia"/>
        </w:rPr>
        <w:t>쓰레드</w:t>
      </w:r>
      <w:proofErr w:type="spellEnd"/>
      <w:r w:rsidRPr="008D5A54">
        <w:rPr>
          <w:rFonts w:ascii="나눔바른고딕" w:eastAsia="나눔바른고딕" w:hAnsi="나눔바른고딕" w:hint="eastAsia"/>
        </w:rPr>
        <w:t xml:space="preserve"> 생성</w:t>
      </w:r>
    </w:p>
    <w:p w:rsidR="008D5A54" w:rsidRPr="008D5A54" w:rsidRDefault="00750B38" w:rsidP="00C24770">
      <w:pPr>
        <w:pStyle w:val="afd"/>
        <w:spacing w:line="240" w:lineRule="auto"/>
        <w:ind w:leftChars="0" w:left="760"/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03EC4A68" wp14:editId="1AEF18D4">
            <wp:extent cx="1209675" cy="7239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38" w:rsidRDefault="00363BF8" w:rsidP="00C24770">
      <w:pPr>
        <w:pStyle w:val="afd"/>
        <w:numPr>
          <w:ilvl w:val="0"/>
          <w:numId w:val="18"/>
        </w:numPr>
        <w:spacing w:line="24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기초 </w:t>
      </w:r>
      <w:r w:rsidR="00C50D7B" w:rsidRPr="008D5A54">
        <w:rPr>
          <w:rFonts w:ascii="나눔바른고딕" w:eastAsia="나눔바른고딕" w:hAnsi="나눔바른고딕" w:hint="eastAsia"/>
        </w:rPr>
        <w:t>인터페이스 설계</w:t>
      </w:r>
    </w:p>
    <w:p w:rsidR="00C50D7B" w:rsidRPr="008D5A54" w:rsidRDefault="00750B38" w:rsidP="00C24770">
      <w:pPr>
        <w:pStyle w:val="afd"/>
        <w:spacing w:line="240" w:lineRule="auto"/>
        <w:ind w:leftChars="0" w:left="760"/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317C4ECD" wp14:editId="08E7D4AF">
            <wp:extent cx="1685925" cy="7334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38" w:rsidRDefault="00363BF8" w:rsidP="00C24770">
      <w:pPr>
        <w:pStyle w:val="afd"/>
        <w:numPr>
          <w:ilvl w:val="0"/>
          <w:numId w:val="18"/>
        </w:numPr>
        <w:spacing w:line="24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서버에서 </w:t>
      </w:r>
      <w:r w:rsidR="008D5A54" w:rsidRPr="008D5A54">
        <w:rPr>
          <w:rFonts w:ascii="나눔바른고딕" w:eastAsia="나눔바른고딕" w:hAnsi="나눔바른고딕" w:hint="eastAsia"/>
        </w:rPr>
        <w:t>접속한 사용자 수</w:t>
      </w:r>
      <w:r>
        <w:rPr>
          <w:rFonts w:ascii="나눔바른고딕" w:eastAsia="나눔바른고딕" w:hAnsi="나눔바른고딕" w:hint="eastAsia"/>
        </w:rPr>
        <w:t>를</w:t>
      </w:r>
      <w:r w:rsidR="008D5A54" w:rsidRPr="008D5A54">
        <w:rPr>
          <w:rFonts w:ascii="나눔바른고딕" w:eastAsia="나눔바른고딕" w:hAnsi="나눔바른고딕" w:hint="eastAsia"/>
        </w:rPr>
        <w:t xml:space="preserve"> 확인</w:t>
      </w:r>
    </w:p>
    <w:p w:rsidR="008D5A54" w:rsidRPr="008D5A54" w:rsidRDefault="00750B38" w:rsidP="00C24770">
      <w:pPr>
        <w:pStyle w:val="afd"/>
        <w:spacing w:line="240" w:lineRule="auto"/>
        <w:ind w:leftChars="0" w:left="760"/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6B930E90" wp14:editId="03A29311">
            <wp:extent cx="1838325" cy="6762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54" w:rsidRPr="00363BF8" w:rsidRDefault="008D5A54" w:rsidP="00C24770">
      <w:pPr>
        <w:pStyle w:val="afd"/>
        <w:numPr>
          <w:ilvl w:val="0"/>
          <w:numId w:val="18"/>
        </w:numPr>
        <w:spacing w:line="240" w:lineRule="auto"/>
        <w:ind w:leftChars="0"/>
        <w:rPr>
          <w:rFonts w:ascii="나눔바른고딕" w:eastAsia="나눔바른고딕" w:hAnsi="나눔바른고딕"/>
        </w:rPr>
      </w:pPr>
      <w:r w:rsidRPr="00363BF8">
        <w:rPr>
          <w:rFonts w:ascii="나눔바른고딕" w:eastAsia="나눔바른고딕" w:hAnsi="나눔바른고딕" w:hint="eastAsia"/>
        </w:rPr>
        <w:t>클라이언트에서 서버로 메시지 수신 및 전송</w:t>
      </w:r>
      <w:r w:rsidR="00363BF8">
        <w:rPr>
          <w:rFonts w:ascii="나눔바른고딕" w:eastAsia="나눔바른고딕" w:hAnsi="나눔바른고딕" w:hint="eastAsia"/>
        </w:rPr>
        <w:t xml:space="preserve">, </w:t>
      </w:r>
      <w:r w:rsidRPr="00363BF8">
        <w:rPr>
          <w:rFonts w:ascii="나눔바른고딕" w:eastAsia="나눔바른고딕" w:hAnsi="나눔바른고딕" w:hint="eastAsia"/>
        </w:rPr>
        <w:t>서버에서</w:t>
      </w:r>
      <w:r w:rsidR="00363BF8">
        <w:rPr>
          <w:rFonts w:ascii="나눔바른고딕" w:eastAsia="나눔바른고딕" w:hAnsi="나눔바른고딕" w:hint="eastAsia"/>
        </w:rPr>
        <w:t>는</w:t>
      </w:r>
      <w:r w:rsidRPr="00363BF8">
        <w:rPr>
          <w:rFonts w:ascii="나눔바른고딕" w:eastAsia="나눔바른고딕" w:hAnsi="나눔바른고딕" w:hint="eastAsia"/>
        </w:rPr>
        <w:t xml:space="preserve"> 받은 메시지를 보관</w:t>
      </w:r>
      <w:r w:rsidR="00750B38">
        <w:rPr>
          <w:noProof/>
        </w:rPr>
        <w:drawing>
          <wp:inline distT="0" distB="0" distL="0" distR="0" wp14:anchorId="52FBB533" wp14:editId="1D6358FF">
            <wp:extent cx="2695575" cy="7620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54" w:rsidRPr="008D5A54" w:rsidRDefault="008D5A54" w:rsidP="00C24770">
      <w:pPr>
        <w:pStyle w:val="2"/>
        <w:spacing w:line="240" w:lineRule="auto"/>
        <w:rPr>
          <w:rFonts w:ascii="나눔바른고딕" w:eastAsia="나눔바른고딕" w:hAnsi="나눔바른고딕"/>
        </w:rPr>
      </w:pPr>
      <w:r w:rsidRPr="008D5A54">
        <w:rPr>
          <w:rFonts w:ascii="나눔바른고딕" w:eastAsia="나눔바른고딕" w:hAnsi="나눔바른고딕" w:hint="eastAsia"/>
        </w:rPr>
        <w:t>이번에 한 것</w:t>
      </w:r>
    </w:p>
    <w:p w:rsidR="00750B38" w:rsidRPr="00DB594F" w:rsidRDefault="008D5A54" w:rsidP="00C24770">
      <w:pPr>
        <w:pStyle w:val="afd"/>
        <w:numPr>
          <w:ilvl w:val="0"/>
          <w:numId w:val="18"/>
        </w:numPr>
        <w:spacing w:line="240" w:lineRule="auto"/>
        <w:ind w:leftChars="0"/>
        <w:rPr>
          <w:rFonts w:ascii="나눔바른고딕" w:eastAsia="나눔바른고딕" w:hAnsi="나눔바른고딕"/>
          <w:b/>
        </w:rPr>
      </w:pPr>
      <w:r w:rsidRPr="00DB594F">
        <w:rPr>
          <w:rFonts w:ascii="나눔바른고딕" w:eastAsia="나눔바른고딕" w:hAnsi="나눔바른고딕" w:hint="eastAsia"/>
          <w:b/>
        </w:rPr>
        <w:t xml:space="preserve">배틀 흐름도 개선 및 </w:t>
      </w:r>
      <w:proofErr w:type="spellStart"/>
      <w:r w:rsidRPr="00DB594F">
        <w:rPr>
          <w:rFonts w:ascii="나눔바른고딕" w:eastAsia="나눔바른고딕" w:hAnsi="나눔바른고딕" w:hint="eastAsia"/>
          <w:b/>
        </w:rPr>
        <w:t>로직을</w:t>
      </w:r>
      <w:proofErr w:type="spellEnd"/>
      <w:r w:rsidRPr="00DB594F">
        <w:rPr>
          <w:rFonts w:ascii="나눔바른고딕" w:eastAsia="나눔바른고딕" w:hAnsi="나눔바른고딕" w:hint="eastAsia"/>
          <w:b/>
        </w:rPr>
        <w:t xml:space="preserve"> </w:t>
      </w:r>
      <w:r w:rsidRPr="00DB594F">
        <w:rPr>
          <w:rFonts w:ascii="나눔바른고딕" w:eastAsia="나눔바른고딕" w:hAnsi="나눔바른고딕"/>
          <w:b/>
        </w:rPr>
        <w:t>Java</w:t>
      </w:r>
      <w:r w:rsidRPr="00DB594F">
        <w:rPr>
          <w:rFonts w:ascii="나눔바른고딕" w:eastAsia="나눔바른고딕" w:hAnsi="나눔바른고딕" w:hint="eastAsia"/>
          <w:b/>
        </w:rPr>
        <w:t>로 구현</w:t>
      </w:r>
      <w:r w:rsidR="00750B38" w:rsidRPr="00DB594F">
        <w:rPr>
          <w:rFonts w:ascii="나눔바른고딕" w:eastAsia="나눔바른고딕" w:hAnsi="나눔바른고딕" w:hint="eastAsia"/>
          <w:b/>
        </w:rPr>
        <w:t>, 기존 알고리즘 효율 개선</w:t>
      </w:r>
    </w:p>
    <w:p w:rsidR="00363BF8" w:rsidRDefault="00750B38" w:rsidP="00C24770">
      <w:pPr>
        <w:spacing w:line="240" w:lineRule="auto"/>
        <w:ind w:left="400" w:firstLine="320"/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5BF3EF5E" wp14:editId="3832C96F">
            <wp:extent cx="2063368" cy="138112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7952" cy="13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38" w:rsidRPr="00750B38" w:rsidRDefault="00363BF8" w:rsidP="00C24770">
      <w:pPr>
        <w:spacing w:line="240" w:lineRule="auto"/>
        <w:ind w:left="720" w:firstLine="360"/>
        <w:rPr>
          <w:rFonts w:ascii="나눔바른고딕" w:eastAsia="나눔바른고딕" w:hAnsi="나눔바른고딕"/>
          <w:sz w:val="20"/>
        </w:rPr>
      </w:pPr>
      <w:proofErr w:type="spellStart"/>
      <w:r w:rsidRPr="00750B38">
        <w:rPr>
          <w:rFonts w:ascii="나눔바른고딕" w:eastAsia="나눔바른고딕" w:hAnsi="나눔바른고딕" w:hint="eastAsia"/>
          <w:sz w:val="20"/>
        </w:rPr>
        <w:t>배틀을</w:t>
      </w:r>
      <w:proofErr w:type="spellEnd"/>
      <w:r w:rsidRPr="00750B38">
        <w:rPr>
          <w:rFonts w:ascii="나눔바른고딕" w:eastAsia="나눔바른고딕" w:hAnsi="나눔바른고딕" w:hint="eastAsia"/>
          <w:sz w:val="20"/>
        </w:rPr>
        <w:t xml:space="preserve"> </w:t>
      </w:r>
      <w:r w:rsidRPr="00750B38">
        <w:rPr>
          <w:rFonts w:ascii="나눔바른고딕" w:eastAsia="나눔바른고딕" w:hAnsi="나눔바른고딕"/>
          <w:sz w:val="20"/>
        </w:rPr>
        <w:t>4</w:t>
      </w:r>
      <w:r w:rsidRPr="00750B38">
        <w:rPr>
          <w:rFonts w:ascii="나눔바른고딕" w:eastAsia="나눔바른고딕" w:hAnsi="나눔바른고딕" w:hint="eastAsia"/>
          <w:sz w:val="20"/>
        </w:rPr>
        <w:t>가지 단계(연결 상태 확인,</w:t>
      </w:r>
      <w:r w:rsidRPr="00750B38">
        <w:rPr>
          <w:rFonts w:ascii="나눔바른고딕" w:eastAsia="나눔바른고딕" w:hAnsi="나눔바른고딕"/>
          <w:sz w:val="20"/>
        </w:rPr>
        <w:t xml:space="preserve"> </w:t>
      </w:r>
      <w:proofErr w:type="spellStart"/>
      <w:r w:rsidRPr="00750B38">
        <w:rPr>
          <w:rFonts w:ascii="나눔바른고딕" w:eastAsia="나눔바른고딕" w:hAnsi="나눔바른고딕" w:hint="eastAsia"/>
          <w:sz w:val="20"/>
        </w:rPr>
        <w:t>포켓몬</w:t>
      </w:r>
      <w:proofErr w:type="spellEnd"/>
      <w:r w:rsidRPr="00750B38">
        <w:rPr>
          <w:rFonts w:ascii="나눔바른고딕" w:eastAsia="나눔바른고딕" w:hAnsi="나눔바른고딕" w:hint="eastAsia"/>
          <w:sz w:val="20"/>
        </w:rPr>
        <w:t xml:space="preserve"> 초기화,</w:t>
      </w:r>
      <w:r w:rsidRPr="00750B38">
        <w:rPr>
          <w:rFonts w:ascii="나눔바른고딕" w:eastAsia="나눔바른고딕" w:hAnsi="나눔바른고딕"/>
          <w:sz w:val="20"/>
        </w:rPr>
        <w:t xml:space="preserve"> </w:t>
      </w:r>
      <w:proofErr w:type="spellStart"/>
      <w:r w:rsidRPr="00750B38">
        <w:rPr>
          <w:rFonts w:ascii="나눔바른고딕" w:eastAsia="나눔바른고딕" w:hAnsi="나눔바른고딕" w:hint="eastAsia"/>
          <w:sz w:val="20"/>
        </w:rPr>
        <w:t>포켓몬</w:t>
      </w:r>
      <w:proofErr w:type="spellEnd"/>
      <w:r w:rsidRPr="00750B38">
        <w:rPr>
          <w:rFonts w:ascii="나눔바른고딕" w:eastAsia="나눔바른고딕" w:hAnsi="나눔바른고딕" w:hint="eastAsia"/>
          <w:sz w:val="20"/>
        </w:rPr>
        <w:t xml:space="preserve"> 선택,</w:t>
      </w:r>
      <w:r w:rsidRPr="00750B38">
        <w:rPr>
          <w:rFonts w:ascii="나눔바른고딕" w:eastAsia="나눔바른고딕" w:hAnsi="나눔바른고딕"/>
          <w:sz w:val="20"/>
        </w:rPr>
        <w:t xml:space="preserve"> </w:t>
      </w:r>
      <w:proofErr w:type="spellStart"/>
      <w:r w:rsidR="00750B38" w:rsidRPr="00750B38">
        <w:rPr>
          <w:rFonts w:ascii="나눔바른고딕" w:eastAsia="나눔바른고딕" w:hAnsi="나눔바른고딕" w:hint="eastAsia"/>
          <w:sz w:val="20"/>
        </w:rPr>
        <w:t>포켓몬</w:t>
      </w:r>
      <w:proofErr w:type="spellEnd"/>
      <w:r w:rsidR="00750B38" w:rsidRPr="00750B38">
        <w:rPr>
          <w:rFonts w:ascii="나눔바른고딕" w:eastAsia="나눔바른고딕" w:hAnsi="나눔바른고딕" w:hint="eastAsia"/>
          <w:sz w:val="20"/>
        </w:rPr>
        <w:t xml:space="preserve"> </w:t>
      </w:r>
      <w:r w:rsidRPr="00750B38">
        <w:rPr>
          <w:rFonts w:ascii="나눔바른고딕" w:eastAsia="나눔바른고딕" w:hAnsi="나눔바른고딕" w:hint="eastAsia"/>
          <w:sz w:val="20"/>
        </w:rPr>
        <w:t xml:space="preserve">배틀)로 </w:t>
      </w:r>
      <w:r w:rsidR="00750B38" w:rsidRPr="00750B38">
        <w:rPr>
          <w:rFonts w:ascii="나눔바른고딕" w:eastAsia="나눔바른고딕" w:hAnsi="나눔바른고딕" w:hint="eastAsia"/>
          <w:sz w:val="20"/>
        </w:rPr>
        <w:t>구분함</w:t>
      </w:r>
    </w:p>
    <w:p w:rsidR="008D5A54" w:rsidRPr="00750B38" w:rsidRDefault="00750B38" w:rsidP="00C24770">
      <w:pPr>
        <w:pStyle w:val="afd"/>
        <w:numPr>
          <w:ilvl w:val="0"/>
          <w:numId w:val="20"/>
        </w:numPr>
        <w:spacing w:line="240" w:lineRule="auto"/>
        <w:ind w:leftChars="0"/>
        <w:rPr>
          <w:rFonts w:ascii="나눔바른고딕" w:eastAsia="나눔바른고딕" w:hAnsi="나눔바른고딕"/>
          <w:sz w:val="20"/>
        </w:rPr>
      </w:pPr>
      <w:r w:rsidRPr="00750B38">
        <w:rPr>
          <w:rFonts w:ascii="나눔바른고딕" w:eastAsia="나눔바른고딕" w:hAnsi="나눔바른고딕" w:hint="eastAsia"/>
          <w:sz w:val="20"/>
        </w:rPr>
        <w:t>연결 상태 확인: 연결된 두 명의 플레이어에게 상대방과 연결되었음을 알림</w:t>
      </w:r>
    </w:p>
    <w:p w:rsidR="00750B38" w:rsidRPr="00750B38" w:rsidRDefault="00750B38" w:rsidP="00C24770">
      <w:pPr>
        <w:pStyle w:val="afd"/>
        <w:numPr>
          <w:ilvl w:val="0"/>
          <w:numId w:val="20"/>
        </w:numPr>
        <w:spacing w:line="240" w:lineRule="auto"/>
        <w:ind w:leftChars="0"/>
        <w:rPr>
          <w:rFonts w:ascii="나눔바른고딕" w:eastAsia="나눔바른고딕" w:hAnsi="나눔바른고딕"/>
          <w:sz w:val="20"/>
        </w:rPr>
      </w:pPr>
      <w:proofErr w:type="spellStart"/>
      <w:r w:rsidRPr="00750B38">
        <w:rPr>
          <w:rFonts w:ascii="나눔바른고딕" w:eastAsia="나눔바른고딕" w:hAnsi="나눔바른고딕" w:hint="eastAsia"/>
          <w:sz w:val="20"/>
        </w:rPr>
        <w:t>포켓몬</w:t>
      </w:r>
      <w:proofErr w:type="spellEnd"/>
      <w:r w:rsidRPr="00750B38">
        <w:rPr>
          <w:rFonts w:ascii="나눔바른고딕" w:eastAsia="나눔바른고딕" w:hAnsi="나눔바른고딕" w:hint="eastAsia"/>
          <w:sz w:val="20"/>
        </w:rPr>
        <w:t xml:space="preserve"> 초기화</w:t>
      </w:r>
      <w:r w:rsidRPr="00750B38">
        <w:rPr>
          <w:rFonts w:ascii="나눔바른고딕" w:eastAsia="나눔바른고딕" w:hAnsi="나눔바른고딕"/>
          <w:sz w:val="20"/>
        </w:rPr>
        <w:t xml:space="preserve">: </w:t>
      </w:r>
      <w:r w:rsidRPr="00750B38">
        <w:rPr>
          <w:rFonts w:ascii="나눔바른고딕" w:eastAsia="나눔바른고딕" w:hAnsi="나눔바른고딕" w:hint="eastAsia"/>
          <w:sz w:val="20"/>
        </w:rPr>
        <w:t xml:space="preserve">서버에서 </w:t>
      </w:r>
      <w:proofErr w:type="spellStart"/>
      <w:r w:rsidRPr="00750B38">
        <w:rPr>
          <w:rFonts w:ascii="나눔바른고딕" w:eastAsia="나눔바른고딕" w:hAnsi="나눔바른고딕" w:hint="eastAsia"/>
          <w:sz w:val="20"/>
        </w:rPr>
        <w:t>포켓몬을</w:t>
      </w:r>
      <w:proofErr w:type="spellEnd"/>
      <w:r w:rsidRPr="00750B38">
        <w:rPr>
          <w:rFonts w:ascii="나눔바른고딕" w:eastAsia="나눔바른고딕" w:hAnsi="나눔바른고딕" w:hint="eastAsia"/>
          <w:sz w:val="20"/>
        </w:rPr>
        <w:t xml:space="preserve"> 벡터에 초기화</w:t>
      </w:r>
    </w:p>
    <w:p w:rsidR="00750B38" w:rsidRPr="00750B38" w:rsidRDefault="00750B38" w:rsidP="00C24770">
      <w:pPr>
        <w:pStyle w:val="afd"/>
        <w:numPr>
          <w:ilvl w:val="0"/>
          <w:numId w:val="20"/>
        </w:numPr>
        <w:spacing w:line="240" w:lineRule="auto"/>
        <w:ind w:leftChars="0"/>
        <w:rPr>
          <w:rFonts w:ascii="나눔바른고딕" w:eastAsia="나눔바른고딕" w:hAnsi="나눔바른고딕"/>
          <w:sz w:val="20"/>
        </w:rPr>
      </w:pPr>
      <w:proofErr w:type="spellStart"/>
      <w:r w:rsidRPr="00750B38">
        <w:rPr>
          <w:rFonts w:ascii="나눔바른고딕" w:eastAsia="나눔바른고딕" w:hAnsi="나눔바른고딕" w:hint="eastAsia"/>
          <w:sz w:val="20"/>
        </w:rPr>
        <w:t>포켓몬</w:t>
      </w:r>
      <w:proofErr w:type="spellEnd"/>
      <w:r w:rsidRPr="00750B38">
        <w:rPr>
          <w:rFonts w:ascii="나눔바른고딕" w:eastAsia="나눔바른고딕" w:hAnsi="나눔바른고딕" w:hint="eastAsia"/>
          <w:sz w:val="20"/>
        </w:rPr>
        <w:t xml:space="preserve"> 선택: 연결된 두 명의 플레이어가 연결 순서에 따라 차례로 선택</w:t>
      </w:r>
    </w:p>
    <w:p w:rsidR="00750B38" w:rsidRPr="00750B38" w:rsidRDefault="00750B38" w:rsidP="00C24770">
      <w:pPr>
        <w:pStyle w:val="afd"/>
        <w:numPr>
          <w:ilvl w:val="0"/>
          <w:numId w:val="20"/>
        </w:numPr>
        <w:spacing w:line="240" w:lineRule="auto"/>
        <w:ind w:leftChars="0"/>
        <w:rPr>
          <w:rFonts w:ascii="나눔바른고딕" w:eastAsia="나눔바른고딕" w:hAnsi="나눔바른고딕" w:hint="eastAsia"/>
          <w:sz w:val="20"/>
        </w:rPr>
      </w:pPr>
      <w:proofErr w:type="spellStart"/>
      <w:r w:rsidRPr="00750B38">
        <w:rPr>
          <w:rFonts w:ascii="나눔바른고딕" w:eastAsia="나눔바른고딕" w:hAnsi="나눔바른고딕" w:hint="eastAsia"/>
          <w:sz w:val="20"/>
        </w:rPr>
        <w:t>포켓몬</w:t>
      </w:r>
      <w:proofErr w:type="spellEnd"/>
      <w:r w:rsidRPr="00750B38">
        <w:rPr>
          <w:rFonts w:ascii="나눔바른고딕" w:eastAsia="나눔바른고딕" w:hAnsi="나눔바른고딕" w:hint="eastAsia"/>
          <w:sz w:val="20"/>
        </w:rPr>
        <w:t xml:space="preserve"> 배틀: 선택한 </w:t>
      </w:r>
      <w:proofErr w:type="spellStart"/>
      <w:r w:rsidRPr="00750B38">
        <w:rPr>
          <w:rFonts w:ascii="나눔바른고딕" w:eastAsia="나눔바른고딕" w:hAnsi="나눔바른고딕" w:hint="eastAsia"/>
          <w:sz w:val="20"/>
        </w:rPr>
        <w:t>포켓몬이</w:t>
      </w:r>
      <w:proofErr w:type="spellEnd"/>
      <w:r w:rsidRPr="00750B38">
        <w:rPr>
          <w:rFonts w:ascii="나눔바른고딕" w:eastAsia="나눔바른고딕" w:hAnsi="나눔바른고딕" w:hint="eastAsia"/>
          <w:sz w:val="20"/>
        </w:rPr>
        <w:t xml:space="preserve"> 모두 쓰러질 때까지 </w:t>
      </w:r>
      <w:proofErr w:type="spellStart"/>
      <w:r w:rsidRPr="00750B38">
        <w:rPr>
          <w:rFonts w:ascii="나눔바른고딕" w:eastAsia="나눔바른고딕" w:hAnsi="나눔바른고딕" w:hint="eastAsia"/>
          <w:sz w:val="20"/>
        </w:rPr>
        <w:t>배틀을</w:t>
      </w:r>
      <w:proofErr w:type="spellEnd"/>
      <w:r w:rsidRPr="00750B38">
        <w:rPr>
          <w:rFonts w:ascii="나눔바른고딕" w:eastAsia="나눔바른고딕" w:hAnsi="나눔바른고딕" w:hint="eastAsia"/>
          <w:sz w:val="20"/>
        </w:rPr>
        <w:t xml:space="preserve"> 반복</w:t>
      </w:r>
    </w:p>
    <w:p w:rsidR="00750B38" w:rsidRPr="00DB594F" w:rsidRDefault="00750B38" w:rsidP="00C24770">
      <w:pPr>
        <w:pStyle w:val="afd"/>
        <w:numPr>
          <w:ilvl w:val="0"/>
          <w:numId w:val="18"/>
        </w:numPr>
        <w:spacing w:line="240" w:lineRule="auto"/>
        <w:ind w:leftChars="0"/>
        <w:rPr>
          <w:rFonts w:ascii="나눔바른고딕" w:eastAsia="나눔바른고딕" w:hAnsi="나눔바른고딕"/>
          <w:b/>
        </w:rPr>
      </w:pPr>
      <w:r w:rsidRPr="00DB594F">
        <w:rPr>
          <w:rFonts w:ascii="나눔바른고딕" w:eastAsia="나눔바른고딕" w:hAnsi="나눔바른고딕" w:hint="eastAsia"/>
          <w:b/>
        </w:rPr>
        <w:lastRenderedPageBreak/>
        <w:t xml:space="preserve">배틀 순서 결정 및 </w:t>
      </w:r>
      <w:r w:rsidR="008D5A54" w:rsidRPr="00DB594F">
        <w:rPr>
          <w:rFonts w:ascii="나눔바른고딕" w:eastAsia="나눔바른고딕" w:hAnsi="나눔바른고딕" w:hint="eastAsia"/>
          <w:b/>
        </w:rPr>
        <w:t>입력 제한 기능</w:t>
      </w:r>
    </w:p>
    <w:p w:rsidR="008D5A54" w:rsidRDefault="00E7095A" w:rsidP="00C24770">
      <w:pPr>
        <w:pStyle w:val="afd"/>
        <w:spacing w:line="240" w:lineRule="auto"/>
        <w:ind w:leftChars="0" w:left="76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>
            <wp:extent cx="5124450" cy="4106960"/>
            <wp:effectExtent l="0" t="0" r="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826" cy="411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38" w:rsidRPr="00DB594F" w:rsidRDefault="00E7095A" w:rsidP="00C24770">
      <w:pPr>
        <w:pStyle w:val="afd"/>
        <w:spacing w:line="240" w:lineRule="auto"/>
        <w:ind w:leftChars="0" w:left="760"/>
        <w:rPr>
          <w:rFonts w:ascii="나눔바른고딕" w:eastAsia="나눔바른고딕" w:hAnsi="나눔바른고딕" w:hint="eastAsia"/>
          <w:sz w:val="20"/>
        </w:rPr>
      </w:pPr>
      <w:r w:rsidRPr="00DB594F">
        <w:rPr>
          <w:rFonts w:ascii="나눔바른고딕" w:eastAsia="나눔바른고딕" w:hAnsi="나눔바른고딕" w:hint="eastAsia"/>
          <w:sz w:val="20"/>
        </w:rPr>
        <w:t>전체적인 진행 순서는 같지만,</w:t>
      </w:r>
      <w:r w:rsidRPr="00DB594F">
        <w:rPr>
          <w:rFonts w:ascii="나눔바른고딕" w:eastAsia="나눔바른고딕" w:hAnsi="나눔바른고딕"/>
          <w:sz w:val="20"/>
        </w:rPr>
        <w:t xml:space="preserve"> </w:t>
      </w:r>
      <w:r w:rsidRPr="00DB594F">
        <w:rPr>
          <w:rFonts w:ascii="나눔바른고딕" w:eastAsia="나눔바른고딕" w:hAnsi="나눔바른고딕" w:hint="eastAsia"/>
          <w:sz w:val="20"/>
        </w:rPr>
        <w:t xml:space="preserve">사용자1과 </w:t>
      </w:r>
      <w:r w:rsidRPr="00DB594F">
        <w:rPr>
          <w:rFonts w:ascii="나눔바른고딕" w:eastAsia="나눔바른고딕" w:hAnsi="나눔바른고딕"/>
          <w:sz w:val="20"/>
        </w:rPr>
        <w:t>2</w:t>
      </w:r>
      <w:r w:rsidRPr="00DB594F">
        <w:rPr>
          <w:rFonts w:ascii="나눔바른고딕" w:eastAsia="나눔바른고딕" w:hAnsi="나눔바른고딕" w:hint="eastAsia"/>
          <w:sz w:val="20"/>
        </w:rPr>
        <w:t>의 각 단계가 진행되는 순서를 다르게 함으로써 턴을 구현할 수 있었음(</w:t>
      </w:r>
      <w:r w:rsidRPr="00DB594F">
        <w:rPr>
          <w:rFonts w:ascii="나눔바른고딕" w:eastAsia="나눔바른고딕" w:hAnsi="나눔바른고딕"/>
          <w:sz w:val="20"/>
        </w:rPr>
        <w:t xml:space="preserve">Example: </w:t>
      </w:r>
      <w:r w:rsidRPr="00DB594F">
        <w:rPr>
          <w:rFonts w:ascii="나눔바른고딕" w:eastAsia="나눔바른고딕" w:hAnsi="나눔바른고딕" w:hint="eastAsia"/>
          <w:sz w:val="20"/>
        </w:rPr>
        <w:t xml:space="preserve">사용자 </w:t>
      </w:r>
      <w:r w:rsidRPr="00DB594F">
        <w:rPr>
          <w:rFonts w:ascii="나눔바른고딕" w:eastAsia="나눔바른고딕" w:hAnsi="나눔바른고딕"/>
          <w:sz w:val="20"/>
        </w:rPr>
        <w:t>1</w:t>
      </w:r>
      <w:r w:rsidRPr="00DB594F">
        <w:rPr>
          <w:rFonts w:ascii="나눔바른고딕" w:eastAsia="나눔바른고딕" w:hAnsi="나눔바른고딕" w:hint="eastAsia"/>
          <w:sz w:val="20"/>
        </w:rPr>
        <w:t xml:space="preserve">이 </w:t>
      </w:r>
      <w:r w:rsidRPr="00DB594F">
        <w:rPr>
          <w:rFonts w:ascii="나눔바른고딕" w:eastAsia="나눔바른고딕" w:hAnsi="나눔바른고딕"/>
          <w:sz w:val="20"/>
        </w:rPr>
        <w:t>1-2-3</w:t>
      </w:r>
      <w:r w:rsidRPr="00DB594F">
        <w:rPr>
          <w:rFonts w:ascii="나눔바른고딕" w:eastAsia="나눔바른고딕" w:hAnsi="나눔바른고딕" w:hint="eastAsia"/>
          <w:sz w:val="20"/>
        </w:rPr>
        <w:t xml:space="preserve">으로 진행된다면 사용자 </w:t>
      </w:r>
      <w:r w:rsidRPr="00DB594F">
        <w:rPr>
          <w:rFonts w:ascii="나눔바른고딕" w:eastAsia="나눔바른고딕" w:hAnsi="나눔바른고딕"/>
          <w:sz w:val="20"/>
        </w:rPr>
        <w:t>2</w:t>
      </w:r>
      <w:r w:rsidRPr="00DB594F">
        <w:rPr>
          <w:rFonts w:ascii="나눔바른고딕" w:eastAsia="나눔바른고딕" w:hAnsi="나눔바른고딕" w:hint="eastAsia"/>
          <w:sz w:val="20"/>
        </w:rPr>
        <w:t xml:space="preserve">는 동시에 </w:t>
      </w:r>
      <w:r w:rsidRPr="00DB594F">
        <w:rPr>
          <w:rFonts w:ascii="나눔바른고딕" w:eastAsia="나눔바른고딕" w:hAnsi="나눔바른고딕"/>
          <w:sz w:val="20"/>
        </w:rPr>
        <w:t>2-3-1</w:t>
      </w:r>
      <w:r w:rsidRPr="00DB594F">
        <w:rPr>
          <w:rFonts w:ascii="나눔바른고딕" w:eastAsia="나눔바른고딕" w:hAnsi="나눔바른고딕" w:hint="eastAsia"/>
          <w:sz w:val="20"/>
        </w:rPr>
        <w:t>과 같은 순서로 진행)</w:t>
      </w:r>
    </w:p>
    <w:p w:rsidR="00E7095A" w:rsidRPr="00DB594F" w:rsidRDefault="00E7095A" w:rsidP="00C24770">
      <w:pPr>
        <w:pStyle w:val="afd"/>
        <w:spacing w:line="240" w:lineRule="auto"/>
        <w:ind w:leftChars="0" w:left="760"/>
        <w:rPr>
          <w:rFonts w:ascii="나눔바른고딕" w:eastAsia="나눔바른고딕" w:hAnsi="나눔바른고딕"/>
          <w:sz w:val="20"/>
        </w:rPr>
      </w:pPr>
      <w:r w:rsidRPr="00DB594F">
        <w:rPr>
          <w:rFonts w:ascii="나눔바른고딕" w:eastAsia="나눔바른고딕" w:hAnsi="나눔바른고딕" w:hint="eastAsia"/>
          <w:sz w:val="20"/>
        </w:rPr>
        <w:t xml:space="preserve">붉은색 </w:t>
      </w:r>
      <w:r w:rsidRPr="00DB594F">
        <w:rPr>
          <w:rFonts w:ascii="나눔바른고딕" w:eastAsia="나눔바른고딕" w:hAnsi="나눔바른고딕"/>
          <w:sz w:val="20"/>
        </w:rPr>
        <w:t xml:space="preserve">+ </w:t>
      </w:r>
      <w:r w:rsidRPr="00DB594F">
        <w:rPr>
          <w:rFonts w:ascii="나눔바른고딕" w:eastAsia="나눔바른고딕" w:hAnsi="나눔바른고딕" w:hint="eastAsia"/>
          <w:sz w:val="20"/>
        </w:rPr>
        <w:t>초록색</w:t>
      </w:r>
      <w:r w:rsidRPr="00DB594F">
        <w:rPr>
          <w:rFonts w:ascii="나눔바른고딕" w:eastAsia="나눔바른고딕" w:hAnsi="나눔바른고딕"/>
          <w:sz w:val="20"/>
        </w:rPr>
        <w:t xml:space="preserve">: </w:t>
      </w:r>
      <w:r w:rsidRPr="00DB594F">
        <w:rPr>
          <w:rFonts w:ascii="나눔바른고딕" w:eastAsia="나눔바른고딕" w:hAnsi="나눔바른고딕" w:hint="eastAsia"/>
          <w:sz w:val="20"/>
        </w:rPr>
        <w:t xml:space="preserve">전체적인 배틀 구조로 사용자 </w:t>
      </w:r>
      <w:r w:rsidRPr="00DB594F">
        <w:rPr>
          <w:rFonts w:ascii="나눔바른고딕" w:eastAsia="나눔바른고딕" w:hAnsi="나눔바른고딕"/>
          <w:sz w:val="20"/>
        </w:rPr>
        <w:t>1</w:t>
      </w:r>
      <w:r w:rsidRPr="00DB594F">
        <w:rPr>
          <w:rFonts w:ascii="나눔바른고딕" w:eastAsia="나눔바른고딕" w:hAnsi="나눔바른고딕" w:hint="eastAsia"/>
          <w:sz w:val="20"/>
        </w:rPr>
        <w:t xml:space="preserve">과 </w:t>
      </w:r>
      <w:r w:rsidRPr="00DB594F">
        <w:rPr>
          <w:rFonts w:ascii="나눔바른고딕" w:eastAsia="나눔바른고딕" w:hAnsi="나눔바른고딕"/>
          <w:sz w:val="20"/>
        </w:rPr>
        <w:t>2</w:t>
      </w:r>
      <w:r w:rsidRPr="00DB594F">
        <w:rPr>
          <w:rFonts w:ascii="나눔바른고딕" w:eastAsia="나눔바른고딕" w:hAnsi="나눔바른고딕" w:hint="eastAsia"/>
          <w:sz w:val="20"/>
        </w:rPr>
        <w:t xml:space="preserve">가 각각 </w:t>
      </w:r>
      <w:r w:rsidRPr="00DB594F">
        <w:rPr>
          <w:rFonts w:ascii="나눔바른고딕" w:eastAsia="나눔바른고딕" w:hAnsi="나눔바른고딕"/>
          <w:sz w:val="20"/>
        </w:rPr>
        <w:t>4</w:t>
      </w:r>
      <w:r w:rsidRPr="00DB594F">
        <w:rPr>
          <w:rFonts w:ascii="나눔바른고딕" w:eastAsia="나눔바른고딕" w:hAnsi="나눔바른고딕" w:hint="eastAsia"/>
          <w:sz w:val="20"/>
        </w:rPr>
        <w:t>단계씩 차이 남</w:t>
      </w:r>
    </w:p>
    <w:p w:rsidR="00E7095A" w:rsidRPr="00DB594F" w:rsidRDefault="00E7095A" w:rsidP="00C24770">
      <w:pPr>
        <w:pStyle w:val="afd"/>
        <w:spacing w:line="240" w:lineRule="auto"/>
        <w:ind w:leftChars="0" w:left="760"/>
        <w:rPr>
          <w:rFonts w:ascii="나눔바른고딕" w:eastAsia="나눔바른고딕" w:hAnsi="나눔바른고딕" w:hint="eastAsia"/>
          <w:sz w:val="20"/>
        </w:rPr>
      </w:pPr>
      <w:r w:rsidRPr="00DB594F">
        <w:rPr>
          <w:rFonts w:ascii="나눔바른고딕" w:eastAsia="나눔바른고딕" w:hAnsi="나눔바른고딕" w:hint="eastAsia"/>
          <w:sz w:val="20"/>
        </w:rPr>
        <w:t>파란색</w:t>
      </w:r>
      <w:r w:rsidRPr="00DB594F">
        <w:rPr>
          <w:rFonts w:ascii="나눔바른고딕" w:eastAsia="나눔바른고딕" w:hAnsi="나눔바른고딕"/>
          <w:sz w:val="20"/>
        </w:rPr>
        <w:t xml:space="preserve">: </w:t>
      </w:r>
      <w:r w:rsidRPr="00DB594F">
        <w:rPr>
          <w:rFonts w:ascii="나눔바른고딕" w:eastAsia="나눔바른고딕" w:hAnsi="나눔바른고딕" w:hint="eastAsia"/>
          <w:sz w:val="20"/>
        </w:rPr>
        <w:t>사용자 자신 턴에서 선택을 서버에 전송하는 구조</w:t>
      </w:r>
    </w:p>
    <w:p w:rsidR="00750B38" w:rsidRPr="00DB594F" w:rsidRDefault="008D5A54" w:rsidP="00C24770">
      <w:pPr>
        <w:pStyle w:val="afd"/>
        <w:numPr>
          <w:ilvl w:val="0"/>
          <w:numId w:val="18"/>
        </w:numPr>
        <w:spacing w:line="240" w:lineRule="auto"/>
        <w:ind w:leftChars="0"/>
        <w:rPr>
          <w:rFonts w:ascii="나눔바른고딕" w:eastAsia="나눔바른고딕" w:hAnsi="나눔바른고딕" w:hint="eastAsia"/>
        </w:rPr>
      </w:pPr>
      <w:r w:rsidRPr="00DB594F">
        <w:rPr>
          <w:rFonts w:ascii="나눔바른고딕" w:eastAsia="나눔바른고딕" w:hAnsi="나눔바른고딕" w:hint="eastAsia"/>
          <w:b/>
        </w:rPr>
        <w:t>인터페이스 개선</w:t>
      </w:r>
      <w:r w:rsidR="00E7095A">
        <w:rPr>
          <w:rFonts w:ascii="나눔바른고딕" w:eastAsia="나눔바른고딕" w:hAnsi="나눔바른고딕"/>
        </w:rPr>
        <w:br/>
      </w:r>
      <w:r w:rsidR="00E7095A">
        <w:rPr>
          <w:noProof/>
        </w:rPr>
        <w:drawing>
          <wp:inline distT="0" distB="0" distL="0" distR="0" wp14:anchorId="6A1ECC6D" wp14:editId="62BC2E7C">
            <wp:extent cx="3074371" cy="20383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9921" cy="20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4F" w:rsidRPr="00DB594F" w:rsidRDefault="00DB594F" w:rsidP="00C24770">
      <w:pPr>
        <w:pStyle w:val="afd"/>
        <w:spacing w:line="240" w:lineRule="auto"/>
        <w:ind w:leftChars="0" w:left="760"/>
        <w:rPr>
          <w:rFonts w:ascii="나눔바른고딕" w:eastAsia="나눔바른고딕" w:hAnsi="나눔바른고딕" w:hint="eastAsia"/>
          <w:sz w:val="20"/>
        </w:rPr>
      </w:pPr>
      <w:r w:rsidRPr="00DB594F">
        <w:rPr>
          <w:rFonts w:ascii="나눔바른고딕" w:eastAsia="나눔바른고딕" w:hAnsi="나눔바른고딕" w:hint="eastAsia"/>
          <w:sz w:val="20"/>
        </w:rPr>
        <w:t>사용자</w:t>
      </w:r>
      <w:r>
        <w:rPr>
          <w:rFonts w:ascii="나눔바른고딕" w:eastAsia="나눔바른고딕" w:hAnsi="나눔바른고딕" w:hint="eastAsia"/>
          <w:sz w:val="20"/>
        </w:rPr>
        <w:t>가 한 눈에 읽고 이해하기 쉽고,</w:t>
      </w:r>
      <w:r>
        <w:rPr>
          <w:rFonts w:ascii="나눔바른고딕" w:eastAsia="나눔바른고딕" w:hAnsi="나눔바른고딕"/>
          <w:sz w:val="20"/>
        </w:rPr>
        <w:t xml:space="preserve"> </w:t>
      </w:r>
      <w:r>
        <w:rPr>
          <w:rFonts w:ascii="나눔바른고딕" w:eastAsia="나눔바른고딕" w:hAnsi="나눔바른고딕" w:hint="eastAsia"/>
          <w:sz w:val="20"/>
        </w:rPr>
        <w:t>무슨 선택을 해야 하는지 인터페이스를 개선함</w:t>
      </w:r>
    </w:p>
    <w:p w:rsidR="00DB594F" w:rsidRPr="00DB594F" w:rsidRDefault="00DB594F" w:rsidP="00C24770">
      <w:pPr>
        <w:pStyle w:val="afd"/>
        <w:numPr>
          <w:ilvl w:val="0"/>
          <w:numId w:val="18"/>
        </w:numPr>
        <w:spacing w:line="240" w:lineRule="auto"/>
        <w:ind w:leftChars="0"/>
        <w:rPr>
          <w:rFonts w:ascii="나눔바른고딕" w:eastAsia="나눔바른고딕" w:hAnsi="나눔바른고딕"/>
          <w:b/>
        </w:rPr>
      </w:pPr>
      <w:r w:rsidRPr="00DB594F">
        <w:rPr>
          <w:rFonts w:ascii="나눔바른고딕" w:eastAsia="나눔바른고딕" w:hAnsi="나눔바른고딕" w:hint="eastAsia"/>
          <w:b/>
        </w:rPr>
        <w:lastRenderedPageBreak/>
        <w:t xml:space="preserve">네트워크 </w:t>
      </w:r>
      <w:r w:rsidR="004C0AE6">
        <w:rPr>
          <w:rFonts w:ascii="나눔바른고딕" w:eastAsia="나눔바른고딕" w:hAnsi="나눔바른고딕" w:hint="eastAsia"/>
          <w:b/>
        </w:rPr>
        <w:t>통신</w:t>
      </w:r>
    </w:p>
    <w:p w:rsidR="00750B38" w:rsidRDefault="00DB594F" w:rsidP="00C24770">
      <w:pPr>
        <w:pStyle w:val="afd"/>
        <w:spacing w:line="240" w:lineRule="auto"/>
        <w:ind w:leftChars="0" w:left="760"/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368E2D08" wp14:editId="3E435DE0">
            <wp:extent cx="3286125" cy="13049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E6" w:rsidRDefault="004C0AE6" w:rsidP="00C24770">
      <w:pPr>
        <w:pStyle w:val="afd"/>
        <w:spacing w:line="240" w:lineRule="auto"/>
        <w:ind w:leftChars="0" w:left="760"/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24C52DAD" wp14:editId="1C219CE8">
            <wp:extent cx="2124075" cy="47625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noProof/>
        </w:rPr>
        <w:drawing>
          <wp:inline distT="0" distB="0" distL="0" distR="0" wp14:anchorId="2A6F9C6B" wp14:editId="05D98942">
            <wp:extent cx="2181225" cy="47625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E6" w:rsidRPr="004C0AE6" w:rsidRDefault="004C0AE6" w:rsidP="00C24770">
      <w:pPr>
        <w:pStyle w:val="afd"/>
        <w:spacing w:line="240" w:lineRule="auto"/>
        <w:ind w:leftChars="0" w:left="760"/>
        <w:rPr>
          <w:rFonts w:ascii="나눔바른고딕" w:eastAsia="나눔바른고딕" w:hAnsi="나눔바른고딕" w:hint="eastAsia"/>
          <w:sz w:val="20"/>
        </w:rPr>
      </w:pPr>
      <w:r w:rsidRPr="004C0AE6">
        <w:rPr>
          <w:rFonts w:ascii="나눔바른고딕" w:eastAsia="나눔바른고딕" w:hAnsi="나눔바른고딕" w:hint="eastAsia"/>
          <w:sz w:val="20"/>
        </w:rPr>
        <w:t xml:space="preserve">클라이언트와 서버간에 소켓 연결이 완료되면, </w:t>
      </w:r>
      <w:r w:rsidRPr="004C0AE6">
        <w:rPr>
          <w:rFonts w:ascii="나눔바른고딕" w:eastAsia="나눔바른고딕" w:hAnsi="나눔바른고딕"/>
          <w:sz w:val="20"/>
        </w:rPr>
        <w:t>I/O</w:t>
      </w:r>
      <w:r w:rsidRPr="004C0AE6">
        <w:rPr>
          <w:rFonts w:ascii="나눔바른고딕" w:eastAsia="나눔바른고딕" w:hAnsi="나눔바른고딕" w:hint="eastAsia"/>
          <w:sz w:val="20"/>
        </w:rPr>
        <w:t>스트림을 이용해 통신을 진행함</w:t>
      </w:r>
    </w:p>
    <w:p w:rsidR="00DB594F" w:rsidRPr="008D5A54" w:rsidRDefault="004C0AE6" w:rsidP="00C24770">
      <w:pPr>
        <w:pStyle w:val="2"/>
        <w:spacing w:line="240" w:lineRule="auto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사용자</w:t>
      </w:r>
      <w:r w:rsidR="00DB594F">
        <w:rPr>
          <w:rFonts w:ascii="나눔바른고딕" w:eastAsia="나눔바른고딕" w:hAnsi="나눔바른고딕" w:hint="eastAsia"/>
        </w:rPr>
        <w:t xml:space="preserve"> 시뮬레이션</w:t>
      </w:r>
    </w:p>
    <w:p w:rsidR="004C0AE6" w:rsidRDefault="004C0AE6" w:rsidP="00C24770">
      <w:pPr>
        <w:pStyle w:val="afd"/>
        <w:numPr>
          <w:ilvl w:val="0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서버가 처음 열린 상태입니다.</w:t>
      </w:r>
    </w:p>
    <w:p w:rsidR="00DB594F" w:rsidRDefault="004C0AE6" w:rsidP="00C24770">
      <w:pPr>
        <w:pStyle w:val="afd"/>
        <w:spacing w:line="240" w:lineRule="auto"/>
        <w:ind w:leftChars="0"/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0B3007CE" wp14:editId="68C9D41C">
            <wp:extent cx="2152650" cy="3429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E6" w:rsidRDefault="004C0AE6" w:rsidP="00C24770">
      <w:pPr>
        <w:pStyle w:val="afd"/>
        <w:numPr>
          <w:ilvl w:val="0"/>
          <w:numId w:val="22"/>
        </w:numPr>
        <w:spacing w:line="240" w:lineRule="auto"/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 첫 번째 클라이언트가 연결된 상태입니다.</w:t>
      </w:r>
      <w:r>
        <w:rPr>
          <w:rFonts w:ascii="나눔바른고딕" w:eastAsia="나눔바른고딕" w:hAnsi="나눔바른고딕"/>
        </w:rPr>
        <w:br/>
      </w:r>
      <w:r>
        <w:rPr>
          <w:noProof/>
        </w:rPr>
        <w:drawing>
          <wp:inline distT="0" distB="0" distL="0" distR="0" wp14:anchorId="47E2EFE7" wp14:editId="065675B0">
            <wp:extent cx="2219325" cy="7905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E6" w:rsidRDefault="004C0AE6" w:rsidP="00C24770">
      <w:pPr>
        <w:pStyle w:val="afd"/>
        <w:numPr>
          <w:ilvl w:val="0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두 번째 클라이언트까지 연결이 완료되면,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서버는 </w:t>
      </w:r>
      <w:proofErr w:type="spellStart"/>
      <w:r>
        <w:rPr>
          <w:rFonts w:ascii="나눔바른고딕" w:eastAsia="나눔바른고딕" w:hAnsi="나눔바른고딕" w:hint="eastAsia"/>
        </w:rPr>
        <w:t>배틀을</w:t>
      </w:r>
      <w:proofErr w:type="spellEnd"/>
      <w:r>
        <w:rPr>
          <w:rFonts w:ascii="나눔바른고딕" w:eastAsia="나눔바른고딕" w:hAnsi="나눔바른고딕" w:hint="eastAsia"/>
        </w:rPr>
        <w:t xml:space="preserve"> 시작합니다.</w:t>
      </w:r>
      <w:r>
        <w:rPr>
          <w:rFonts w:ascii="나눔바른고딕" w:eastAsia="나눔바른고딕" w:hAnsi="나눔바른고딕"/>
        </w:rPr>
        <w:br/>
      </w:r>
      <w:r>
        <w:rPr>
          <w:noProof/>
        </w:rPr>
        <w:drawing>
          <wp:inline distT="0" distB="0" distL="0" distR="0" wp14:anchorId="74643929" wp14:editId="43F1D620">
            <wp:extent cx="3286125" cy="130492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E6" w:rsidRDefault="004C0AE6" w:rsidP="00C24770">
      <w:pPr>
        <w:pStyle w:val="afd"/>
        <w:numPr>
          <w:ilvl w:val="0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</w:rPr>
        <w:t>배틀이</w:t>
      </w:r>
      <w:proofErr w:type="spellEnd"/>
      <w:r>
        <w:rPr>
          <w:rFonts w:ascii="나눔바른고딕" w:eastAsia="나눔바른고딕" w:hAnsi="나눔바른고딕" w:hint="eastAsia"/>
        </w:rPr>
        <w:t xml:space="preserve"> 시작되면 사용자는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접속한 순서에 따라 총 </w:t>
      </w:r>
      <w:r>
        <w:rPr>
          <w:rFonts w:ascii="나눔바른고딕" w:eastAsia="나눔바른고딕" w:hAnsi="나눔바른고딕"/>
        </w:rPr>
        <w:t>9</w:t>
      </w:r>
      <w:r>
        <w:rPr>
          <w:rFonts w:ascii="나눔바른고딕" w:eastAsia="나눔바른고딕" w:hAnsi="나눔바른고딕" w:hint="eastAsia"/>
        </w:rPr>
        <w:t xml:space="preserve">마리의 </w:t>
      </w:r>
      <w:proofErr w:type="spellStart"/>
      <w:r>
        <w:rPr>
          <w:rFonts w:ascii="나눔바른고딕" w:eastAsia="나눔바른고딕" w:hAnsi="나눔바른고딕" w:hint="eastAsia"/>
        </w:rPr>
        <w:t>포켓몬</w:t>
      </w:r>
      <w:proofErr w:type="spellEnd"/>
      <w:r>
        <w:rPr>
          <w:rFonts w:ascii="나눔바른고딕" w:eastAsia="나눔바른고딕" w:hAnsi="나눔바른고딕" w:hint="eastAsia"/>
        </w:rPr>
        <w:t xml:space="preserve"> 목록 중에서 </w:t>
      </w:r>
      <w:r>
        <w:rPr>
          <w:rFonts w:ascii="나눔바른고딕" w:eastAsia="나눔바른고딕" w:hAnsi="나눔바른고딕"/>
        </w:rPr>
        <w:t>3</w:t>
      </w:r>
      <w:r>
        <w:rPr>
          <w:rFonts w:ascii="나눔바른고딕" w:eastAsia="나눔바른고딕" w:hAnsi="나눔바른고딕" w:hint="eastAsia"/>
        </w:rPr>
        <w:t>마리를 골라 싸울 수 있습니다.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이때</w:t>
      </w:r>
      <w:r>
        <w:rPr>
          <w:rFonts w:ascii="나눔바른고딕" w:eastAsia="나눔바른고딕" w:hAnsi="나눔바른고딕"/>
        </w:rPr>
        <w:t xml:space="preserve">, </w:t>
      </w:r>
      <w:r>
        <w:rPr>
          <w:rFonts w:ascii="나눔바른고딕" w:eastAsia="나눔바른고딕" w:hAnsi="나눔바른고딕" w:hint="eastAsia"/>
        </w:rPr>
        <w:t>고르는 순서는 서로서로 한 번씩 번갈아 가면서 고릅니다.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상대방이 선택을 완료하기 전까지 다른 입력을 제한 받습니다.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이미 선택된 </w:t>
      </w:r>
      <w:proofErr w:type="spellStart"/>
      <w:r>
        <w:rPr>
          <w:rFonts w:ascii="나눔바른고딕" w:eastAsia="나눔바른고딕" w:hAnsi="나눔바른고딕" w:hint="eastAsia"/>
        </w:rPr>
        <w:t>포켓몬은</w:t>
      </w:r>
      <w:proofErr w:type="spellEnd"/>
      <w:r>
        <w:rPr>
          <w:rFonts w:ascii="나눔바른고딕" w:eastAsia="나눔바른고딕" w:hAnsi="나눔바른고딕" w:hint="eastAsia"/>
        </w:rPr>
        <w:t xml:space="preserve"> 중복으로 선택되지 않습니다.</w:t>
      </w:r>
      <w:r>
        <w:rPr>
          <w:rFonts w:ascii="나눔바른고딕" w:eastAsia="나눔바른고딕" w:hAnsi="나눔바른고딕"/>
        </w:rPr>
        <w:br/>
      </w:r>
      <w:r>
        <w:rPr>
          <w:noProof/>
        </w:rPr>
        <w:drawing>
          <wp:inline distT="0" distB="0" distL="0" distR="0" wp14:anchorId="367375F5" wp14:editId="087F7BD8">
            <wp:extent cx="4029075" cy="75247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E6" w:rsidRDefault="004C0AE6" w:rsidP="00C24770">
      <w:pPr>
        <w:pStyle w:val="afd"/>
        <w:numPr>
          <w:ilvl w:val="0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lastRenderedPageBreak/>
        <w:t xml:space="preserve"> </w:t>
      </w:r>
      <w:r>
        <w:rPr>
          <w:rFonts w:ascii="나눔바른고딕" w:eastAsia="나눔바른고딕" w:hAnsi="나눔바른고딕" w:hint="eastAsia"/>
        </w:rPr>
        <w:t xml:space="preserve">양 쪽 사용자가 각자 3마리의 </w:t>
      </w:r>
      <w:proofErr w:type="spellStart"/>
      <w:r>
        <w:rPr>
          <w:rFonts w:ascii="나눔바른고딕" w:eastAsia="나눔바른고딕" w:hAnsi="나눔바른고딕" w:hint="eastAsia"/>
        </w:rPr>
        <w:t>포켓몬을</w:t>
      </w:r>
      <w:proofErr w:type="spellEnd"/>
      <w:r>
        <w:rPr>
          <w:rFonts w:ascii="나눔바른고딕" w:eastAsia="나눔바른고딕" w:hAnsi="나눔바른고딕" w:hint="eastAsia"/>
        </w:rPr>
        <w:t xml:space="preserve"> 모두 선택하면,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지금까지 고른 </w:t>
      </w:r>
      <w:proofErr w:type="spellStart"/>
      <w:r>
        <w:rPr>
          <w:rFonts w:ascii="나눔바른고딕" w:eastAsia="나눔바른고딕" w:hAnsi="나눔바른고딕" w:hint="eastAsia"/>
        </w:rPr>
        <w:t>포켓몬</w:t>
      </w:r>
      <w:proofErr w:type="spellEnd"/>
      <w:r>
        <w:rPr>
          <w:rFonts w:ascii="나눔바른고딕" w:eastAsia="나눔바른고딕" w:hAnsi="나눔바른고딕" w:hint="eastAsia"/>
        </w:rPr>
        <w:t xml:space="preserve"> 현황이 양쪽 사용자에게 출력되며 본격적인 </w:t>
      </w:r>
      <w:proofErr w:type="spellStart"/>
      <w:r>
        <w:rPr>
          <w:rFonts w:ascii="나눔바른고딕" w:eastAsia="나눔바른고딕" w:hAnsi="나눔바른고딕" w:hint="eastAsia"/>
        </w:rPr>
        <w:t>배틀이</w:t>
      </w:r>
      <w:proofErr w:type="spellEnd"/>
      <w:r>
        <w:rPr>
          <w:rFonts w:ascii="나눔바른고딕" w:eastAsia="나눔바른고딕" w:hAnsi="나눔바른고딕" w:hint="eastAsia"/>
        </w:rPr>
        <w:t xml:space="preserve"> 시작됩니다.</w:t>
      </w:r>
      <w:r>
        <w:rPr>
          <w:rFonts w:ascii="나눔바른고딕" w:eastAsia="나눔바른고딕" w:hAnsi="나눔바른고딕"/>
        </w:rPr>
        <w:br/>
      </w:r>
      <w:r>
        <w:rPr>
          <w:noProof/>
        </w:rPr>
        <w:drawing>
          <wp:inline distT="0" distB="0" distL="0" distR="0" wp14:anchorId="0E6A7466" wp14:editId="25001837">
            <wp:extent cx="3114675" cy="44767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70" w:rsidRDefault="004C0AE6" w:rsidP="00C24770">
      <w:pPr>
        <w:pStyle w:val="afd"/>
        <w:numPr>
          <w:ilvl w:val="0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 w:hint="eastAsia"/>
        </w:rPr>
        <w:t>포켓몬은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r w:rsidR="00C24770">
        <w:rPr>
          <w:rFonts w:ascii="나눔바른고딕" w:eastAsia="나눔바른고딕" w:hAnsi="나눔바른고딕" w:hint="eastAsia"/>
        </w:rPr>
        <w:t xml:space="preserve">공통적으로 </w:t>
      </w:r>
      <w:r>
        <w:rPr>
          <w:rFonts w:ascii="나눔바른고딕" w:eastAsia="나눔바른고딕" w:hAnsi="나눔바른고딕" w:hint="eastAsia"/>
        </w:rPr>
        <w:t xml:space="preserve">다음과 같은 </w:t>
      </w:r>
      <w:r w:rsidR="00810F2C">
        <w:rPr>
          <w:rFonts w:ascii="나눔바른고딕" w:eastAsia="나눔바른고딕" w:hAnsi="나눔바른고딕" w:hint="eastAsia"/>
        </w:rPr>
        <w:t>특징</w:t>
      </w:r>
      <w:r>
        <w:rPr>
          <w:rFonts w:ascii="나눔바른고딕" w:eastAsia="나눔바른고딕" w:hAnsi="나눔바른고딕" w:hint="eastAsia"/>
        </w:rPr>
        <w:t>을 갖고 있습니다.</w:t>
      </w:r>
      <w:r>
        <w:rPr>
          <w:rFonts w:ascii="나눔바른고딕" w:eastAsia="나눔바른고딕" w:hAnsi="나눔바른고딕"/>
        </w:rPr>
        <w:br/>
      </w:r>
      <w:r>
        <w:rPr>
          <w:noProof/>
        </w:rPr>
        <w:drawing>
          <wp:inline distT="0" distB="0" distL="0" distR="0" wp14:anchorId="38AC8315" wp14:editId="06B31832">
            <wp:extent cx="2009775" cy="1190625"/>
            <wp:effectExtent l="0" t="0" r="9525" b="9525"/>
            <wp:docPr id="288" name="그림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E6" w:rsidRDefault="00C24770" w:rsidP="00C24770">
      <w:pPr>
        <w:pStyle w:val="afd"/>
        <w:numPr>
          <w:ilvl w:val="1"/>
          <w:numId w:val="22"/>
        </w:numPr>
        <w:spacing w:line="240" w:lineRule="auto"/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Type: </w:t>
      </w:r>
      <w:proofErr w:type="spellStart"/>
      <w:r>
        <w:rPr>
          <w:rFonts w:ascii="나눔바른고딕" w:eastAsia="나눔바른고딕" w:hAnsi="나눔바른고딕" w:hint="eastAsia"/>
        </w:rPr>
        <w:t>포켓몬의</w:t>
      </w:r>
      <w:proofErr w:type="spellEnd"/>
      <w:r>
        <w:rPr>
          <w:rFonts w:ascii="나눔바른고딕" w:eastAsia="나눔바른고딕" w:hAnsi="나눔바른고딕" w:hint="eastAsia"/>
        </w:rPr>
        <w:t xml:space="preserve"> 속성입니다.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불 속성,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풀 속성,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물 속성이 있으며 </w:t>
      </w:r>
      <w:proofErr w:type="spellStart"/>
      <w:r>
        <w:rPr>
          <w:rFonts w:ascii="나눔바른고딕" w:eastAsia="나눔바른고딕" w:hAnsi="나눔바른고딕" w:hint="eastAsia"/>
        </w:rPr>
        <w:t>포켓몬이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</w:rPr>
        <w:t>스킬을</w:t>
      </w:r>
      <w:proofErr w:type="spellEnd"/>
      <w:r>
        <w:rPr>
          <w:rFonts w:ascii="나눔바른고딕" w:eastAsia="나눔바른고딕" w:hAnsi="나눔바른고딕" w:hint="eastAsia"/>
        </w:rPr>
        <w:t xml:space="preserve"> 사용할 때, 상성을 고려하여 피해의 정도가 바뀝니다. </w:t>
      </w:r>
    </w:p>
    <w:p w:rsidR="00C24770" w:rsidRDefault="00C24770" w:rsidP="00C24770">
      <w:pPr>
        <w:pStyle w:val="afd"/>
        <w:numPr>
          <w:ilvl w:val="1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Name: </w:t>
      </w:r>
      <w:proofErr w:type="spellStart"/>
      <w:r>
        <w:rPr>
          <w:rFonts w:ascii="나눔바른고딕" w:eastAsia="나눔바른고딕" w:hAnsi="나눔바른고딕" w:hint="eastAsia"/>
        </w:rPr>
        <w:t>포켓몬의</w:t>
      </w:r>
      <w:proofErr w:type="spellEnd"/>
      <w:r>
        <w:rPr>
          <w:rFonts w:ascii="나눔바른고딕" w:eastAsia="나눔바른고딕" w:hAnsi="나눔바른고딕" w:hint="eastAsia"/>
        </w:rPr>
        <w:t xml:space="preserve"> 이름입니다.</w:t>
      </w:r>
    </w:p>
    <w:p w:rsidR="00C24770" w:rsidRDefault="00C24770" w:rsidP="00C24770">
      <w:pPr>
        <w:pStyle w:val="afd"/>
        <w:numPr>
          <w:ilvl w:val="1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/>
        </w:rPr>
        <w:t>MaxHealthPoint</w:t>
      </w:r>
      <w:proofErr w:type="spellEnd"/>
      <w:r>
        <w:rPr>
          <w:rFonts w:ascii="나눔바른고딕" w:eastAsia="나눔바른고딕" w:hAnsi="나눔바른고딕"/>
        </w:rPr>
        <w:t xml:space="preserve">: </w:t>
      </w:r>
      <w:proofErr w:type="spellStart"/>
      <w:r>
        <w:rPr>
          <w:rFonts w:ascii="나눔바른고딕" w:eastAsia="나눔바른고딕" w:hAnsi="나눔바른고딕" w:hint="eastAsia"/>
        </w:rPr>
        <w:t>포켓몬의</w:t>
      </w:r>
      <w:proofErr w:type="spellEnd"/>
      <w:r>
        <w:rPr>
          <w:rFonts w:ascii="나눔바른고딕" w:eastAsia="나눔바른고딕" w:hAnsi="나눔바른고딕" w:hint="eastAsia"/>
        </w:rPr>
        <w:t xml:space="preserve"> 최대 체력입니다.</w:t>
      </w:r>
    </w:p>
    <w:p w:rsidR="00C24770" w:rsidRDefault="00C24770" w:rsidP="00C24770">
      <w:pPr>
        <w:pStyle w:val="afd"/>
        <w:numPr>
          <w:ilvl w:val="1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/>
        </w:rPr>
        <w:t>CurHealthPoint</w:t>
      </w:r>
      <w:proofErr w:type="spellEnd"/>
      <w:r>
        <w:rPr>
          <w:rFonts w:ascii="나눔바른고딕" w:eastAsia="나눔바른고딕" w:hAnsi="나눔바른고딕"/>
        </w:rPr>
        <w:t xml:space="preserve">: </w:t>
      </w:r>
      <w:proofErr w:type="spellStart"/>
      <w:r>
        <w:rPr>
          <w:rFonts w:ascii="나눔바른고딕" w:eastAsia="나눔바른고딕" w:hAnsi="나눔바른고딕" w:hint="eastAsia"/>
        </w:rPr>
        <w:t>포켓몬의</w:t>
      </w:r>
      <w:proofErr w:type="spellEnd"/>
      <w:r>
        <w:rPr>
          <w:rFonts w:ascii="나눔바른고딕" w:eastAsia="나눔바른고딕" w:hAnsi="나눔바른고딕" w:hint="eastAsia"/>
        </w:rPr>
        <w:t xml:space="preserve"> 현재 체력입니다.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이 </w:t>
      </w:r>
      <w:proofErr w:type="spellStart"/>
      <w:r>
        <w:rPr>
          <w:rFonts w:ascii="나눔바른고딕" w:eastAsia="나눔바른고딕" w:hAnsi="나눔바른고딕" w:hint="eastAsia"/>
        </w:rPr>
        <w:t>능력치는</w:t>
      </w:r>
      <w:proofErr w:type="spellEnd"/>
      <w:r>
        <w:rPr>
          <w:rFonts w:ascii="나눔바른고딕" w:eastAsia="나눔바른고딕" w:hAnsi="나눔바른고딕" w:hint="eastAsia"/>
        </w:rPr>
        <w:t xml:space="preserve"> 최대 체력을 넘을 수 없습니다.</w:t>
      </w:r>
    </w:p>
    <w:p w:rsidR="00C24770" w:rsidRDefault="00C24770" w:rsidP="00C24770">
      <w:pPr>
        <w:pStyle w:val="afd"/>
        <w:numPr>
          <w:ilvl w:val="1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/>
        </w:rPr>
        <w:t>AttackPoint</w:t>
      </w:r>
      <w:proofErr w:type="spellEnd"/>
      <w:r>
        <w:rPr>
          <w:rFonts w:ascii="나눔바른고딕" w:eastAsia="나눔바른고딕" w:hAnsi="나눔바른고딕"/>
        </w:rPr>
        <w:t xml:space="preserve">: </w:t>
      </w:r>
      <w:proofErr w:type="spellStart"/>
      <w:r>
        <w:rPr>
          <w:rFonts w:ascii="나눔바른고딕" w:eastAsia="나눔바른고딕" w:hAnsi="나눔바른고딕" w:hint="eastAsia"/>
        </w:rPr>
        <w:t>포켓몬의</w:t>
      </w:r>
      <w:proofErr w:type="spellEnd"/>
      <w:r>
        <w:rPr>
          <w:rFonts w:ascii="나눔바른고딕" w:eastAsia="나눔바른고딕" w:hAnsi="나눔바른고딕" w:hint="eastAsia"/>
        </w:rPr>
        <w:t xml:space="preserve"> 물리 공격력으로,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기본 공격에 영향을 미칩니다.</w:t>
      </w:r>
    </w:p>
    <w:p w:rsidR="00C24770" w:rsidRDefault="00C24770" w:rsidP="00C24770">
      <w:pPr>
        <w:pStyle w:val="afd"/>
        <w:numPr>
          <w:ilvl w:val="1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/>
        </w:rPr>
        <w:t>DefencePoint</w:t>
      </w:r>
      <w:proofErr w:type="spellEnd"/>
      <w:r>
        <w:rPr>
          <w:rFonts w:ascii="나눔바른고딕" w:eastAsia="나눔바른고딕" w:hAnsi="나눔바른고딕"/>
        </w:rPr>
        <w:t xml:space="preserve">: </w:t>
      </w:r>
      <w:proofErr w:type="spellStart"/>
      <w:r>
        <w:rPr>
          <w:rFonts w:ascii="나눔바른고딕" w:eastAsia="나눔바른고딕" w:hAnsi="나눔바른고딕" w:hint="eastAsia"/>
        </w:rPr>
        <w:t>포켓몬의</w:t>
      </w:r>
      <w:proofErr w:type="spellEnd"/>
      <w:r>
        <w:rPr>
          <w:rFonts w:ascii="나눔바른고딕" w:eastAsia="나눔바른고딕" w:hAnsi="나눔바른고딕" w:hint="eastAsia"/>
        </w:rPr>
        <w:t xml:space="preserve"> 물리 방어력입니다.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방어력만큼 공격을 상쇄합니다.</w:t>
      </w:r>
    </w:p>
    <w:p w:rsidR="00C24770" w:rsidRDefault="00C24770" w:rsidP="00C24770">
      <w:pPr>
        <w:pStyle w:val="afd"/>
        <w:numPr>
          <w:ilvl w:val="1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/>
        </w:rPr>
        <w:t>SpeedPoint</w:t>
      </w:r>
      <w:proofErr w:type="spellEnd"/>
      <w:r>
        <w:rPr>
          <w:rFonts w:ascii="나눔바른고딕" w:eastAsia="나눔바른고딕" w:hAnsi="나눔바른고딕"/>
        </w:rPr>
        <w:t xml:space="preserve">: </w:t>
      </w:r>
      <w:proofErr w:type="spellStart"/>
      <w:r>
        <w:rPr>
          <w:rFonts w:ascii="나눔바른고딕" w:eastAsia="나눔바른고딕" w:hAnsi="나눔바른고딕" w:hint="eastAsia"/>
        </w:rPr>
        <w:t>포켓몬의</w:t>
      </w:r>
      <w:proofErr w:type="spellEnd"/>
      <w:r>
        <w:rPr>
          <w:rFonts w:ascii="나눔바른고딕" w:eastAsia="나눔바른고딕" w:hAnsi="나눔바른고딕" w:hint="eastAsia"/>
        </w:rPr>
        <w:t xml:space="preserve"> 회피 능력입니다.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일정 확률로 </w:t>
      </w:r>
      <w:proofErr w:type="spellStart"/>
      <w:r>
        <w:rPr>
          <w:rFonts w:ascii="나눔바른고딕" w:eastAsia="나눔바른고딕" w:hAnsi="나눔바른고딕" w:hint="eastAsia"/>
        </w:rPr>
        <w:t>스킬을</w:t>
      </w:r>
      <w:proofErr w:type="spellEnd"/>
      <w:r>
        <w:rPr>
          <w:rFonts w:ascii="나눔바른고딕" w:eastAsia="나눔바른고딕" w:hAnsi="나눔바른고딕" w:hint="eastAsia"/>
        </w:rPr>
        <w:t xml:space="preserve"> 회피할 수 있습니다.</w:t>
      </w:r>
    </w:p>
    <w:p w:rsidR="00C24770" w:rsidRDefault="00C70AC8" w:rsidP="00C24770">
      <w:pPr>
        <w:pStyle w:val="afd"/>
        <w:numPr>
          <w:ilvl w:val="0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361950</wp:posOffset>
            </wp:positionH>
            <wp:positionV relativeFrom="paragraph">
              <wp:posOffset>435610</wp:posOffset>
            </wp:positionV>
            <wp:extent cx="4686300" cy="2925871"/>
            <wp:effectExtent l="0" t="0" r="0" b="8255"/>
            <wp:wrapTopAndBottom/>
            <wp:docPr id="290" name="그림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2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770">
        <w:rPr>
          <w:rFonts w:ascii="나눔바른고딕" w:eastAsia="나눔바른고딕" w:hAnsi="나눔바른고딕" w:hint="eastAsia"/>
        </w:rPr>
        <w:t xml:space="preserve">또한 각 </w:t>
      </w:r>
      <w:proofErr w:type="spellStart"/>
      <w:r w:rsidR="00C24770">
        <w:rPr>
          <w:rFonts w:ascii="나눔바른고딕" w:eastAsia="나눔바른고딕" w:hAnsi="나눔바른고딕" w:hint="eastAsia"/>
        </w:rPr>
        <w:t>포켓몬들은</w:t>
      </w:r>
      <w:proofErr w:type="spellEnd"/>
      <w:r w:rsidR="00C24770">
        <w:rPr>
          <w:rFonts w:ascii="나눔바른고딕" w:eastAsia="나눔바른고딕" w:hAnsi="나눔바른고딕" w:hint="eastAsia"/>
        </w:rPr>
        <w:t xml:space="preserve"> 각자 독특한 </w:t>
      </w:r>
      <w:proofErr w:type="spellStart"/>
      <w:r w:rsidR="00C24770">
        <w:rPr>
          <w:rFonts w:ascii="나눔바른고딕" w:eastAsia="나눔바른고딕" w:hAnsi="나눔바른고딕" w:hint="eastAsia"/>
        </w:rPr>
        <w:t>스킬을</w:t>
      </w:r>
      <w:proofErr w:type="spellEnd"/>
      <w:r w:rsidR="00C24770">
        <w:rPr>
          <w:rFonts w:ascii="나눔바른고딕" w:eastAsia="나눔바른고딕" w:hAnsi="나눔바른고딕" w:hint="eastAsia"/>
        </w:rPr>
        <w:t xml:space="preserve"> 가지고 있습니다.</w:t>
      </w:r>
    </w:p>
    <w:p w:rsidR="004C0AE6" w:rsidRDefault="004C0AE6" w:rsidP="00C24770">
      <w:pPr>
        <w:pStyle w:val="afd"/>
        <w:numPr>
          <w:ilvl w:val="0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lastRenderedPageBreak/>
        <w:t>자신이 선택할 차례인 경우에는 세 가지 선택을 할 수 있습니다.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/>
        </w:rPr>
        <w:br/>
      </w:r>
      <w:r>
        <w:rPr>
          <w:noProof/>
        </w:rPr>
        <w:drawing>
          <wp:inline distT="0" distB="0" distL="0" distR="0" wp14:anchorId="17C833C6" wp14:editId="4BED6462">
            <wp:extent cx="2895600" cy="7239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2C" w:rsidRDefault="00810F2C" w:rsidP="00810F2C">
      <w:pPr>
        <w:pStyle w:val="afd"/>
        <w:numPr>
          <w:ilvl w:val="1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몸통박치기: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자신의 공격력 </w:t>
      </w:r>
      <w:r>
        <w:rPr>
          <w:rFonts w:ascii="나눔바른고딕" w:eastAsia="나눔바른고딕" w:hAnsi="나눔바른고딕"/>
        </w:rPr>
        <w:t xml:space="preserve">– </w:t>
      </w:r>
      <w:r>
        <w:rPr>
          <w:rFonts w:ascii="나눔바른고딕" w:eastAsia="나눔바른고딕" w:hAnsi="나눔바른고딕" w:hint="eastAsia"/>
        </w:rPr>
        <w:t>상대의 방어력만큼의 피해를 입힙니다.</w:t>
      </w:r>
    </w:p>
    <w:p w:rsidR="00810F2C" w:rsidRDefault="00810F2C" w:rsidP="00810F2C">
      <w:pPr>
        <w:pStyle w:val="afd"/>
        <w:numPr>
          <w:ilvl w:val="1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스킬: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각각의 개성 있는 </w:t>
      </w:r>
      <w:proofErr w:type="spellStart"/>
      <w:r>
        <w:rPr>
          <w:rFonts w:ascii="나눔바른고딕" w:eastAsia="나눔바른고딕" w:hAnsi="나눔바른고딕" w:hint="eastAsia"/>
        </w:rPr>
        <w:t>스킬을</w:t>
      </w:r>
      <w:proofErr w:type="spellEnd"/>
      <w:r>
        <w:rPr>
          <w:rFonts w:ascii="나눔바른고딕" w:eastAsia="나눔바른고딕" w:hAnsi="나눔바른고딕" w:hint="eastAsia"/>
        </w:rPr>
        <w:t xml:space="preserve"> 사용할 수 있습니다.</w:t>
      </w:r>
    </w:p>
    <w:p w:rsidR="00810F2C" w:rsidRDefault="00810F2C" w:rsidP="00810F2C">
      <w:pPr>
        <w:pStyle w:val="afd"/>
        <w:numPr>
          <w:ilvl w:val="1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proofErr w:type="gramStart"/>
      <w:r>
        <w:rPr>
          <w:rFonts w:ascii="나눔바른고딕" w:eastAsia="나눔바른고딕" w:hAnsi="나눔바른고딕" w:hint="eastAsia"/>
        </w:rPr>
        <w:t xml:space="preserve">나무열매 </w:t>
      </w:r>
      <w:r>
        <w:rPr>
          <w:rFonts w:ascii="나눔바른고딕" w:eastAsia="나눔바른고딕" w:hAnsi="나눔바른고딕"/>
        </w:rPr>
        <w:t>:</w:t>
      </w:r>
      <w:proofErr w:type="gramEnd"/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공격을 포기하는 대신,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나무열매를 먹어 체력을 </w:t>
      </w:r>
      <w:r>
        <w:rPr>
          <w:rFonts w:ascii="나눔바른고딕" w:eastAsia="나눔바른고딕" w:hAnsi="나눔바른고딕"/>
        </w:rPr>
        <w:t>5</w:t>
      </w:r>
      <w:r>
        <w:rPr>
          <w:rFonts w:ascii="나눔바른고딕" w:eastAsia="나눔바른고딕" w:hAnsi="나눔바른고딕" w:hint="eastAsia"/>
        </w:rPr>
        <w:t>회복합니다.</w:t>
      </w:r>
    </w:p>
    <w:p w:rsidR="004C0AE6" w:rsidRDefault="00810F2C" w:rsidP="00C24770">
      <w:pPr>
        <w:pStyle w:val="afd"/>
        <w:numPr>
          <w:ilvl w:val="0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이상해씨가 </w:t>
      </w:r>
      <w:proofErr w:type="spellStart"/>
      <w:r>
        <w:rPr>
          <w:rFonts w:ascii="나눔바른고딕" w:eastAsia="나눔바른고딕" w:hAnsi="나눔바른고딕" w:hint="eastAsia"/>
        </w:rPr>
        <w:t>야돈에게</w:t>
      </w:r>
      <w:proofErr w:type="spellEnd"/>
      <w:r>
        <w:rPr>
          <w:rFonts w:ascii="나눔바른고딕" w:eastAsia="나눔바른고딕" w:hAnsi="나눔바른고딕" w:hint="eastAsia"/>
        </w:rPr>
        <w:t xml:space="preserve"> 몸통 박치기를 한 결과입니다.</w:t>
      </w:r>
      <w:r>
        <w:rPr>
          <w:rFonts w:ascii="나눔바른고딕" w:eastAsia="나눔바른고딕" w:hAnsi="나눔바른고딕"/>
        </w:rPr>
        <w:br/>
      </w:r>
      <w:r>
        <w:rPr>
          <w:noProof/>
        </w:rPr>
        <w:drawing>
          <wp:inline distT="0" distB="0" distL="0" distR="0" wp14:anchorId="1D07A027" wp14:editId="20C42252">
            <wp:extent cx="1990725" cy="609600"/>
            <wp:effectExtent l="0" t="0" r="9525" b="0"/>
            <wp:docPr id="291" name="그림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2C" w:rsidRDefault="00810F2C" w:rsidP="00C24770">
      <w:pPr>
        <w:pStyle w:val="afd"/>
        <w:numPr>
          <w:ilvl w:val="0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 w:hint="eastAsia"/>
        </w:rPr>
        <w:t>야돈이</w:t>
      </w:r>
      <w:proofErr w:type="spellEnd"/>
      <w:r>
        <w:rPr>
          <w:rFonts w:ascii="나눔바른고딕" w:eastAsia="나눔바른고딕" w:hAnsi="나눔바른고딕" w:hint="eastAsia"/>
        </w:rPr>
        <w:t xml:space="preserve"> 이상해씨에게 스킬 난동부리기를 사용한 결과입니다.</w:t>
      </w:r>
      <w:r>
        <w:rPr>
          <w:rFonts w:ascii="나눔바른고딕" w:eastAsia="나눔바른고딕" w:hAnsi="나눔바른고딕"/>
        </w:rPr>
        <w:br/>
      </w:r>
      <w:r>
        <w:rPr>
          <w:noProof/>
        </w:rPr>
        <w:drawing>
          <wp:inline distT="0" distB="0" distL="0" distR="0" wp14:anchorId="162A4C9D" wp14:editId="6FC9E3B2">
            <wp:extent cx="2705100" cy="590550"/>
            <wp:effectExtent l="0" t="0" r="0" b="0"/>
            <wp:docPr id="292" name="그림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2C" w:rsidRDefault="00810F2C" w:rsidP="00C24770">
      <w:pPr>
        <w:pStyle w:val="afd"/>
        <w:numPr>
          <w:ilvl w:val="0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이상해씨가 나무열매를 먹은 결과입니다.</w:t>
      </w:r>
      <w:r>
        <w:rPr>
          <w:rFonts w:ascii="나눔바른고딕" w:eastAsia="나눔바른고딕" w:hAnsi="나눔바른고딕"/>
        </w:rPr>
        <w:br/>
      </w:r>
      <w:r>
        <w:rPr>
          <w:noProof/>
        </w:rPr>
        <w:drawing>
          <wp:inline distT="0" distB="0" distL="0" distR="0" wp14:anchorId="5E6C095F" wp14:editId="250B0553">
            <wp:extent cx="2333625" cy="590550"/>
            <wp:effectExtent l="0" t="0" r="9525" b="0"/>
            <wp:docPr id="293" name="그림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2C" w:rsidRDefault="00810F2C" w:rsidP="00C24770">
      <w:pPr>
        <w:pStyle w:val="afd"/>
        <w:numPr>
          <w:ilvl w:val="0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체력이 </w:t>
      </w:r>
      <w:r>
        <w:rPr>
          <w:rFonts w:ascii="나눔바른고딕" w:eastAsia="나눔바른고딕" w:hAnsi="나눔바른고딕"/>
        </w:rPr>
        <w:t>0</w:t>
      </w:r>
      <w:r>
        <w:rPr>
          <w:rFonts w:ascii="나눔바른고딕" w:eastAsia="나눔바른고딕" w:hAnsi="나눔바른고딕" w:hint="eastAsia"/>
        </w:rPr>
        <w:t xml:space="preserve">이하가 되면 자동적으로 다음 </w:t>
      </w:r>
      <w:proofErr w:type="spellStart"/>
      <w:r>
        <w:rPr>
          <w:rFonts w:ascii="나눔바른고딕" w:eastAsia="나눔바른고딕" w:hAnsi="나눔바른고딕" w:hint="eastAsia"/>
        </w:rPr>
        <w:t>포켓몬을</w:t>
      </w:r>
      <w:proofErr w:type="spellEnd"/>
      <w:r>
        <w:rPr>
          <w:rFonts w:ascii="나눔바른고딕" w:eastAsia="나눔바른고딕" w:hAnsi="나눔바른고딕" w:hint="eastAsia"/>
        </w:rPr>
        <w:t xml:space="preserve"> 꺼냅니다.</w:t>
      </w:r>
      <w:r>
        <w:rPr>
          <w:rFonts w:ascii="나눔바른고딕" w:eastAsia="나눔바른고딕" w:hAnsi="나눔바른고딕"/>
        </w:rPr>
        <w:br/>
      </w:r>
      <w:r>
        <w:rPr>
          <w:noProof/>
        </w:rPr>
        <w:drawing>
          <wp:inline distT="0" distB="0" distL="0" distR="0" wp14:anchorId="79609E3A" wp14:editId="2086D6BE">
            <wp:extent cx="2895600" cy="600075"/>
            <wp:effectExtent l="0" t="0" r="0" b="9525"/>
            <wp:docPr id="294" name="그림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2C" w:rsidRDefault="00810F2C" w:rsidP="00C24770">
      <w:pPr>
        <w:pStyle w:val="afd"/>
        <w:numPr>
          <w:ilvl w:val="0"/>
          <w:numId w:val="22"/>
        </w:numPr>
        <w:spacing w:line="24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스피드가 높으면 일정 확률로 공격을 회피합니다.</w:t>
      </w:r>
      <w:r>
        <w:rPr>
          <w:rFonts w:ascii="나눔바른고딕" w:eastAsia="나눔바른고딕" w:hAnsi="나눔바른고딕"/>
        </w:rPr>
        <w:br/>
      </w:r>
      <w:r>
        <w:rPr>
          <w:noProof/>
        </w:rPr>
        <w:drawing>
          <wp:inline distT="0" distB="0" distL="0" distR="0" wp14:anchorId="67E9D1C2" wp14:editId="7C0E8862">
            <wp:extent cx="1819275" cy="609600"/>
            <wp:effectExtent l="0" t="0" r="9525" b="0"/>
            <wp:docPr id="295" name="그림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2C" w:rsidRPr="004C0AE6" w:rsidRDefault="00810F2C" w:rsidP="00C24770">
      <w:pPr>
        <w:pStyle w:val="afd"/>
        <w:numPr>
          <w:ilvl w:val="0"/>
          <w:numId w:val="22"/>
        </w:numPr>
        <w:spacing w:line="240" w:lineRule="auto"/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이렇게 </w:t>
      </w:r>
      <w:proofErr w:type="spellStart"/>
      <w:r>
        <w:rPr>
          <w:rFonts w:ascii="나눔바른고딕" w:eastAsia="나눔바른고딕" w:hAnsi="나눔바른고딕" w:hint="eastAsia"/>
        </w:rPr>
        <w:t>배틀을</w:t>
      </w:r>
      <w:proofErr w:type="spellEnd"/>
      <w:r>
        <w:rPr>
          <w:rFonts w:ascii="나눔바른고딕" w:eastAsia="나눔바른고딕" w:hAnsi="나눔바른고딕" w:hint="eastAsia"/>
        </w:rPr>
        <w:t xml:space="preserve"> 진행하고,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상대의 모든 </w:t>
      </w:r>
      <w:proofErr w:type="spellStart"/>
      <w:r>
        <w:rPr>
          <w:rFonts w:ascii="나눔바른고딕" w:eastAsia="나눔바른고딕" w:hAnsi="나눔바른고딕" w:hint="eastAsia"/>
        </w:rPr>
        <w:t>포켓몬을</w:t>
      </w:r>
      <w:proofErr w:type="spellEnd"/>
      <w:r>
        <w:rPr>
          <w:rFonts w:ascii="나눔바른고딕" w:eastAsia="나눔바른고딕" w:hAnsi="나눔바른고딕" w:hint="eastAsia"/>
        </w:rPr>
        <w:t xml:space="preserve"> 먼저 쓰러트리면 승리합니다.</w:t>
      </w:r>
      <w:r>
        <w:rPr>
          <w:rFonts w:ascii="나눔바른고딕" w:eastAsia="나눔바른고딕" w:hAnsi="나눔바른고딕"/>
        </w:rPr>
        <w:br/>
      </w:r>
      <w:r>
        <w:rPr>
          <w:noProof/>
        </w:rPr>
        <w:drawing>
          <wp:inline distT="0" distB="0" distL="0" distR="0" wp14:anchorId="5D9B8423" wp14:editId="6CC7CA43">
            <wp:extent cx="2857500" cy="742950"/>
            <wp:effectExtent l="0" t="0" r="0" b="0"/>
            <wp:docPr id="296" name="그림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/>
        </w:rPr>
        <w:br/>
      </w:r>
    </w:p>
    <w:p w:rsidR="008D5A54" w:rsidRPr="008D5A54" w:rsidRDefault="00C64819" w:rsidP="00C24770">
      <w:pPr>
        <w:pStyle w:val="2"/>
        <w:spacing w:line="240" w:lineRule="auto"/>
        <w:rPr>
          <w:rFonts w:ascii="나눔바른고딕" w:eastAsia="나눔바른고딕" w:hAnsi="나눔바른고딕" w:hint="eastAsia"/>
        </w:rPr>
      </w:pPr>
      <w:r w:rsidRPr="008D5A54">
        <w:rPr>
          <w:rFonts w:ascii="나눔바른고딕" w:eastAsia="나눔바른고딕" w:hAnsi="나눔바른고딕" w:hint="eastAsia"/>
        </w:rPr>
        <w:t xml:space="preserve">앞으로 할 </w:t>
      </w:r>
      <w:r w:rsidR="008D5A54" w:rsidRPr="008D5A54">
        <w:rPr>
          <w:rFonts w:ascii="나눔바른고딕" w:eastAsia="나눔바른고딕" w:hAnsi="나눔바른고딕" w:hint="eastAsia"/>
        </w:rPr>
        <w:t>것</w:t>
      </w:r>
    </w:p>
    <w:p w:rsidR="00314683" w:rsidRPr="008D5A54" w:rsidRDefault="00810F2C" w:rsidP="00C24770">
      <w:pPr>
        <w:pStyle w:val="afd"/>
        <w:numPr>
          <w:ilvl w:val="0"/>
          <w:numId w:val="18"/>
        </w:numPr>
        <w:spacing w:line="24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가상 머신 위에서 돌아가는지 확인,</w:t>
      </w:r>
      <w:r>
        <w:rPr>
          <w:rFonts w:ascii="나눔바른고딕" w:eastAsia="나눔바른고딕" w:hAnsi="나눔바른고딕"/>
        </w:rPr>
        <w:t xml:space="preserve"> Docker</w:t>
      </w:r>
      <w:r>
        <w:rPr>
          <w:rFonts w:ascii="나눔바른고딕" w:eastAsia="나눔바른고딕" w:hAnsi="나눔바른고딕" w:hint="eastAsia"/>
        </w:rPr>
        <w:t>로 컨테이너화 시킴</w:t>
      </w:r>
      <w:bookmarkStart w:id="0" w:name="_GoBack"/>
      <w:bookmarkEnd w:id="0"/>
    </w:p>
    <w:sectPr w:rsidR="00314683" w:rsidRPr="008D5A54" w:rsidSect="00CD50EB">
      <w:headerReference w:type="first" r:id="rId3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770" w:rsidRDefault="00C24770" w:rsidP="00C6554A">
      <w:pPr>
        <w:spacing w:before="0" w:after="0" w:line="240" w:lineRule="auto"/>
      </w:pPr>
      <w:r>
        <w:separator/>
      </w:r>
    </w:p>
  </w:endnote>
  <w:endnote w:type="continuationSeparator" w:id="0">
    <w:p w:rsidR="00C24770" w:rsidRDefault="00C2477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770" w:rsidRDefault="00C24770" w:rsidP="00C6554A">
      <w:pPr>
        <w:spacing w:before="0" w:after="0" w:line="240" w:lineRule="auto"/>
      </w:pPr>
      <w:r>
        <w:separator/>
      </w:r>
    </w:p>
  </w:footnote>
  <w:footnote w:type="continuationSeparator" w:id="0">
    <w:p w:rsidR="00C24770" w:rsidRDefault="00C24770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770" w:rsidRPr="00755CD4" w:rsidRDefault="00C24770" w:rsidP="00755CD4">
    <w:pPr>
      <w:pStyle w:val="aa"/>
      <w:jc w:val="right"/>
      <w:rPr>
        <w:rFonts w:ascii="나눔바른고딕" w:eastAsia="나눔바른고딕" w:hAnsi="나눔바른고딕"/>
        <w:sz w:val="24"/>
      </w:rPr>
    </w:pPr>
  </w:p>
  <w:p w:rsidR="00C24770" w:rsidRPr="00755CD4" w:rsidRDefault="00C24770" w:rsidP="00755CD4">
    <w:pPr>
      <w:pStyle w:val="aa"/>
      <w:jc w:val="right"/>
      <w:rPr>
        <w:rFonts w:ascii="나눔바른고딕" w:eastAsia="나눔바른고딕" w:hAnsi="나눔바른고딕"/>
        <w:sz w:val="24"/>
      </w:rPr>
    </w:pPr>
    <w:r w:rsidRPr="00755CD4">
      <w:rPr>
        <w:rFonts w:ascii="나눔바른고딕" w:eastAsia="나눔바른고딕" w:hAnsi="나눔바른고딕" w:hint="eastAsia"/>
        <w:sz w:val="24"/>
      </w:rPr>
      <w:t>2015104220 컴퓨터공학과 정종윤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DA71A4"/>
    <w:multiLevelType w:val="hybridMultilevel"/>
    <w:tmpl w:val="7624C834"/>
    <w:lvl w:ilvl="0" w:tplc="435EE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" w:hanging="400"/>
      </w:pPr>
    </w:lvl>
    <w:lvl w:ilvl="2" w:tplc="0409001B" w:tentative="1">
      <w:start w:val="1"/>
      <w:numFmt w:val="lowerRoman"/>
      <w:lvlText w:val="%3."/>
      <w:lvlJc w:val="right"/>
      <w:pPr>
        <w:ind w:left="520" w:hanging="400"/>
      </w:pPr>
    </w:lvl>
    <w:lvl w:ilvl="3" w:tplc="0409000F" w:tentative="1">
      <w:start w:val="1"/>
      <w:numFmt w:val="decimal"/>
      <w:lvlText w:val="%4."/>
      <w:lvlJc w:val="left"/>
      <w:pPr>
        <w:ind w:left="920" w:hanging="400"/>
      </w:pPr>
    </w:lvl>
    <w:lvl w:ilvl="4" w:tplc="04090019" w:tentative="1">
      <w:start w:val="1"/>
      <w:numFmt w:val="upperLetter"/>
      <w:lvlText w:val="%5."/>
      <w:lvlJc w:val="left"/>
      <w:pPr>
        <w:ind w:left="1320" w:hanging="400"/>
      </w:pPr>
    </w:lvl>
    <w:lvl w:ilvl="5" w:tplc="0409001B" w:tentative="1">
      <w:start w:val="1"/>
      <w:numFmt w:val="lowerRoman"/>
      <w:lvlText w:val="%6."/>
      <w:lvlJc w:val="right"/>
      <w:pPr>
        <w:ind w:left="1720" w:hanging="400"/>
      </w:pPr>
    </w:lvl>
    <w:lvl w:ilvl="6" w:tplc="0409000F" w:tentative="1">
      <w:start w:val="1"/>
      <w:numFmt w:val="decimal"/>
      <w:lvlText w:val="%7."/>
      <w:lvlJc w:val="left"/>
      <w:pPr>
        <w:ind w:left="2120" w:hanging="400"/>
      </w:pPr>
    </w:lvl>
    <w:lvl w:ilvl="7" w:tplc="04090019" w:tentative="1">
      <w:start w:val="1"/>
      <w:numFmt w:val="upperLetter"/>
      <w:lvlText w:val="%8."/>
      <w:lvlJc w:val="left"/>
      <w:pPr>
        <w:ind w:left="2520" w:hanging="400"/>
      </w:pPr>
    </w:lvl>
    <w:lvl w:ilvl="8" w:tplc="0409001B" w:tentative="1">
      <w:start w:val="1"/>
      <w:numFmt w:val="lowerRoman"/>
      <w:lvlText w:val="%9."/>
      <w:lvlJc w:val="right"/>
      <w:pPr>
        <w:ind w:left="2920" w:hanging="400"/>
      </w:pPr>
    </w:lvl>
  </w:abstractNum>
  <w:abstractNum w:abstractNumId="13" w15:restartNumberingAfterBreak="0">
    <w:nsid w:val="31E30FC8"/>
    <w:multiLevelType w:val="hybridMultilevel"/>
    <w:tmpl w:val="91A28D02"/>
    <w:lvl w:ilvl="0" w:tplc="1C02FF88"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44872515"/>
    <w:multiLevelType w:val="hybridMultilevel"/>
    <w:tmpl w:val="7E6ED634"/>
    <w:lvl w:ilvl="0" w:tplc="1C02FF88">
      <w:numFmt w:val="bullet"/>
      <w:lvlText w:val="-"/>
      <w:lvlJc w:val="left"/>
      <w:pPr>
        <w:ind w:left="1120" w:hanging="40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55455C"/>
    <w:multiLevelType w:val="hybridMultilevel"/>
    <w:tmpl w:val="7514E076"/>
    <w:lvl w:ilvl="0" w:tplc="1C02FF88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F60B97"/>
    <w:multiLevelType w:val="hybridMultilevel"/>
    <w:tmpl w:val="62629D96"/>
    <w:lvl w:ilvl="0" w:tplc="435EE1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8" w15:restartNumberingAfterBreak="0">
    <w:nsid w:val="5A6B0CCA"/>
    <w:multiLevelType w:val="hybridMultilevel"/>
    <w:tmpl w:val="5F325E7C"/>
    <w:lvl w:ilvl="0" w:tplc="770ED83E"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9" w15:restartNumberingAfterBreak="0">
    <w:nsid w:val="732F351B"/>
    <w:multiLevelType w:val="hybridMultilevel"/>
    <w:tmpl w:val="EF9E44C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4"/>
  </w:num>
  <w:num w:numId="18">
    <w:abstractNumId w:val="16"/>
  </w:num>
  <w:num w:numId="19">
    <w:abstractNumId w:val="18"/>
  </w:num>
  <w:num w:numId="20">
    <w:abstractNumId w:val="17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6D"/>
    <w:rsid w:val="000024DE"/>
    <w:rsid w:val="00063D6D"/>
    <w:rsid w:val="00083F7D"/>
    <w:rsid w:val="002554CD"/>
    <w:rsid w:val="00265811"/>
    <w:rsid w:val="00293B83"/>
    <w:rsid w:val="002B4294"/>
    <w:rsid w:val="002C7719"/>
    <w:rsid w:val="00314683"/>
    <w:rsid w:val="00333D0D"/>
    <w:rsid w:val="00363BF8"/>
    <w:rsid w:val="003E00C1"/>
    <w:rsid w:val="004C049F"/>
    <w:rsid w:val="004C0AE6"/>
    <w:rsid w:val="005000E2"/>
    <w:rsid w:val="00524518"/>
    <w:rsid w:val="005C25F6"/>
    <w:rsid w:val="006433C9"/>
    <w:rsid w:val="006A3CE7"/>
    <w:rsid w:val="0074311B"/>
    <w:rsid w:val="00750B38"/>
    <w:rsid w:val="00755CD4"/>
    <w:rsid w:val="00787C2B"/>
    <w:rsid w:val="007B24AE"/>
    <w:rsid w:val="00810F2C"/>
    <w:rsid w:val="008D5A54"/>
    <w:rsid w:val="00932C77"/>
    <w:rsid w:val="00BC058C"/>
    <w:rsid w:val="00C24770"/>
    <w:rsid w:val="00C502C8"/>
    <w:rsid w:val="00C50D7B"/>
    <w:rsid w:val="00C64819"/>
    <w:rsid w:val="00C6554A"/>
    <w:rsid w:val="00C70AC8"/>
    <w:rsid w:val="00CD50EB"/>
    <w:rsid w:val="00CD53FE"/>
    <w:rsid w:val="00DB594F"/>
    <w:rsid w:val="00E7095A"/>
    <w:rsid w:val="00E7230F"/>
    <w:rsid w:val="00ED1185"/>
    <w:rsid w:val="00ED7C44"/>
    <w:rsid w:val="00EF2B19"/>
    <w:rsid w:val="00F139E3"/>
    <w:rsid w:val="00F6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146A9FF-FC01-488D-9602-B4017AD3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C64819"/>
    <w:pPr>
      <w:ind w:leftChars="400" w:left="800"/>
    </w:pPr>
  </w:style>
  <w:style w:type="table" w:styleId="afe">
    <w:name w:val="Table Grid"/>
    <w:basedOn w:val="a3"/>
    <w:uiPriority w:val="39"/>
    <w:rsid w:val="00C2477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1333;&#50980;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3EFA000-6593-4A3B-AAFA-6B11D3060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503</TotalTime>
  <Pages>6</Pages>
  <Words>312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정종윤</dc:creator>
  <cp:keywords/>
  <dc:description/>
  <cp:lastModifiedBy>정종윤</cp:lastModifiedBy>
  <cp:revision>7</cp:revision>
  <dcterms:created xsi:type="dcterms:W3CDTF">2017-03-24T08:50:00Z</dcterms:created>
  <dcterms:modified xsi:type="dcterms:W3CDTF">2017-06-05T16:48:00Z</dcterms:modified>
</cp:coreProperties>
</file>